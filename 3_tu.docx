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120" w:rsidRPr="000D30F5" w:rsidRDefault="00614120" w:rsidP="00A73E51">
      <w:pPr>
        <w:spacing w:after="0"/>
        <w:rPr>
          <w:rFonts w:ascii="Courier New" w:hAnsi="Courier New" w:cs="Courier New"/>
          <w:sz w:val="20"/>
          <w:szCs w:val="20"/>
        </w:rPr>
      </w:pPr>
      <w:r w:rsidRPr="000D30F5">
        <w:rPr>
          <w:rFonts w:ascii="Courier New" w:hAnsi="Courier New" w:cs="Courier New"/>
          <w:sz w:val="20"/>
          <w:szCs w:val="20"/>
        </w:rPr>
        <w:t>This is my prototype for MakeC:</w:t>
      </w:r>
    </w:p>
    <w:p w:rsidR="00614120" w:rsidRPr="000D30F5" w:rsidRDefault="00614120" w:rsidP="00A73E51">
      <w:pPr>
        <w:spacing w:after="0"/>
        <w:rPr>
          <w:rFonts w:ascii="Courier New" w:hAnsi="Courier New" w:cs="Courier New"/>
          <w:sz w:val="20"/>
          <w:szCs w:val="20"/>
        </w:rPr>
      </w:pP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&lt;math.h&gt;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*make_vector(</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*MakeC(</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*C,pi=3.14159265358979323846;</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i,j,k;</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if</w:t>
      </w:r>
      <w:r w:rsidRPr="000D30F5">
        <w:rPr>
          <w:rFonts w:ascii="Courier New" w:eastAsia="ＭＳ ゴシック" w:hAnsi="Courier New" w:cs="Courier New"/>
          <w:noProof/>
          <w:sz w:val="20"/>
          <w:szCs w:val="20"/>
          <w:lang w:val="en-US"/>
        </w:rPr>
        <w:t xml:space="preserve"> (N%3==0)</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A85150"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A85150">
        <w:rPr>
          <w:rFonts w:ascii="Courier New" w:eastAsia="ＭＳ ゴシック" w:hAnsi="Courier New" w:cs="Courier New"/>
          <w:noProof/>
          <w:color w:val="0000FF"/>
          <w:sz w:val="20"/>
          <w:szCs w:val="20"/>
          <w:lang w:val="en-US"/>
        </w:rPr>
        <w:t>if</w:t>
      </w:r>
      <w:r w:rsidRPr="00A85150">
        <w:rPr>
          <w:rFonts w:ascii="Courier New" w:eastAsia="ＭＳ ゴシック" w:hAnsi="Courier New" w:cs="Courier New"/>
          <w:noProof/>
          <w:sz w:val="20"/>
          <w:szCs w:val="20"/>
          <w:lang w:val="en-US"/>
        </w:rPr>
        <w:t xml:space="preserve"> (N&gt;3)</w:t>
      </w:r>
    </w:p>
    <w:p w:rsidR="00614120" w:rsidRPr="00A85150"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A85150">
        <w:rPr>
          <w:rFonts w:ascii="Courier New" w:eastAsia="ＭＳ ゴシック" w:hAnsi="Courier New" w:cs="Courier New"/>
          <w:noProof/>
          <w:sz w:val="20"/>
          <w:szCs w:val="20"/>
          <w:lang w:val="en-US"/>
        </w:rPr>
        <w:tab/>
      </w:r>
      <w:r w:rsidRPr="00A85150">
        <w:rPr>
          <w:rFonts w:ascii="Courier New" w:eastAsia="ＭＳ ゴシック" w:hAnsi="Courier New" w:cs="Courier New"/>
          <w:noProof/>
          <w:sz w:val="20"/>
          <w:szCs w:val="20"/>
          <w:lang w:val="en-US"/>
        </w:rPr>
        <w:tab/>
      </w:r>
      <w:r w:rsidRPr="00A85150">
        <w:rPr>
          <w:rFonts w:ascii="Courier New" w:eastAsia="ＭＳ ゴシック" w:hAnsi="Courier New" w:cs="Courier New"/>
          <w:noProof/>
          <w:sz w:val="20"/>
          <w:szCs w:val="20"/>
          <w:lang w:val="en-US"/>
        </w:rPr>
        <w:tab/>
        <w:t>C=make_vector(N/2-1);</w:t>
      </w:r>
    </w:p>
    <w:p w:rsidR="00614120" w:rsidRPr="00A85150"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A85150">
        <w:rPr>
          <w:rFonts w:ascii="Courier New" w:eastAsia="ＭＳ ゴシック" w:hAnsi="Courier New" w:cs="Courier New"/>
          <w:noProof/>
          <w:sz w:val="20"/>
          <w:szCs w:val="20"/>
          <w:lang w:val="en-US"/>
        </w:rPr>
        <w:tab/>
      </w:r>
      <w:r w:rsidRPr="00A85150">
        <w:rPr>
          <w:rFonts w:ascii="Courier New" w:eastAsia="ＭＳ ゴシック" w:hAnsi="Courier New" w:cs="Courier New"/>
          <w:noProof/>
          <w:sz w:val="20"/>
          <w:szCs w:val="20"/>
          <w:lang w:val="en-US"/>
        </w:rPr>
        <w:tab/>
      </w:r>
      <w:r w:rsidRPr="00A85150">
        <w:rPr>
          <w:rFonts w:ascii="Courier New" w:eastAsia="ＭＳ ゴシック" w:hAnsi="Courier New" w:cs="Courier New"/>
          <w:noProof/>
          <w:color w:val="0000FF"/>
          <w:sz w:val="20"/>
          <w:szCs w:val="20"/>
          <w:lang w:val="en-US"/>
        </w:rPr>
        <w:t>else</w:t>
      </w:r>
      <w:r w:rsidRPr="00A85150">
        <w:rPr>
          <w:rFonts w:ascii="Courier New" w:eastAsia="ＭＳ ゴシック" w:hAnsi="Courier New" w:cs="Courier New"/>
          <w:noProof/>
          <w:sz w:val="20"/>
          <w:szCs w:val="20"/>
          <w:lang w:val="en-US"/>
        </w:rPr>
        <w:t xml:space="preserve"> </w:t>
      </w:r>
    </w:p>
    <w:p w:rsidR="00614120" w:rsidRPr="00A85150"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Times New Roman"/>
          <w:noProof/>
          <w:sz w:val="20"/>
          <w:szCs w:val="20"/>
          <w:lang w:val="en-US"/>
        </w:rPr>
      </w:pPr>
      <w:r w:rsidRPr="00A85150">
        <w:rPr>
          <w:rFonts w:ascii="Courier New" w:eastAsia="ＭＳ ゴシック" w:hAnsi="Courier New" w:cs="Courier New"/>
          <w:noProof/>
          <w:sz w:val="20"/>
          <w:szCs w:val="20"/>
          <w:lang w:val="en-US"/>
        </w:rPr>
        <w:tab/>
      </w:r>
      <w:r w:rsidRPr="00A85150">
        <w:rPr>
          <w:rFonts w:ascii="Courier New" w:eastAsia="ＭＳ ゴシック" w:hAnsi="Courier New" w:cs="Courier New"/>
          <w:noProof/>
          <w:sz w:val="20"/>
          <w:szCs w:val="20"/>
          <w:lang w:val="en-US"/>
        </w:rPr>
        <w:tab/>
      </w:r>
      <w:r w:rsidRPr="00A85150">
        <w:rPr>
          <w:rFonts w:ascii="Courier New" w:eastAsia="ＭＳ ゴシック" w:hAnsi="Courier New" w:cs="Courier New"/>
          <w:noProof/>
          <w:sz w:val="20"/>
          <w:szCs w:val="20"/>
          <w:lang w:val="en-US"/>
        </w:rPr>
        <w:tab/>
        <w:t>C=make_vector(N);</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Courier New"/>
          <w:noProof/>
          <w:sz w:val="20"/>
          <w:szCs w:val="20"/>
          <w:lang w:val="en-US"/>
        </w:rPr>
        <w:t>C[0]=cos(pi/3);</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C[1]=cos(pi/6);</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k=2;</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(i=12; i&lt;=N; i*=2)</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(j=1; j&lt;=(i/2-1); j+=2)</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C[k]=cos(j*pi/i);</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k++;</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0000F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else</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Courier New"/>
          <w:noProof/>
          <w:sz w:val="20"/>
          <w:szCs w:val="20"/>
          <w:lang w:val="en-US"/>
        </w:rPr>
        <w:t>k=0;</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C=make_vector(N/2-1);</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(i=4; i&lt;=N; i*=2)</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(j=1; j&lt;=(i/2-1); j+=2)</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C[k]=cos(j*pi/i);</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k++;</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A851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(C);</w:t>
      </w:r>
    </w:p>
    <w:p w:rsidR="00614120" w:rsidRPr="000D30F5" w:rsidRDefault="00614120" w:rsidP="00A85150">
      <w:pPr>
        <w:pBdr>
          <w:top w:val="single" w:sz="4" w:space="1" w:color="auto"/>
          <w:left w:val="single" w:sz="4" w:space="1" w:color="auto"/>
          <w:bottom w:val="single" w:sz="4" w:space="1" w:color="auto"/>
          <w:right w:val="single" w:sz="4" w:space="1"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FA7A4A">
      <w:pPr>
        <w:spacing w:after="0"/>
        <w:rPr>
          <w:rFonts w:ascii="Courier New" w:eastAsia="ＭＳ ゴシック" w:hAnsi="Courier New" w:cs="Times New Roman"/>
          <w:noProof/>
          <w:sz w:val="20"/>
          <w:szCs w:val="20"/>
          <w:lang w:val="en-US"/>
        </w:rPr>
      </w:pPr>
      <w:r w:rsidRPr="000D30F5">
        <w:rPr>
          <w:rFonts w:ascii="Courier New" w:eastAsia="ＭＳ ゴシック" w:hAnsi="Courier New" w:cs="Courier New"/>
          <w:noProof/>
          <w:sz w:val="20"/>
          <w:szCs w:val="20"/>
          <w:lang w:val="en-US"/>
        </w:rPr>
        <w:t>Here are my prototypes to make CN, DN and EN respectively (they are used only to test whether my fast DCT is correct):</w:t>
      </w: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&lt;math.h&gt;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**make_matrix(</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NR,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NC);</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**MakeCN(</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**CN,pi=3.14159265358979323846;</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i,j;</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CN=make_matrix(N,N);</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(i=0; i&lt;=N; i++)</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(j=0; j&lt;=N; j++)</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CN[i][j]=cos(i*j*pi/N);</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(CN);</w:t>
      </w:r>
    </w:p>
    <w:p w:rsidR="00614120" w:rsidRPr="000D30F5" w:rsidRDefault="00614120" w:rsidP="00947724">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947724">
      <w:pPr>
        <w:spacing w:after="0"/>
        <w:rPr>
          <w:rFonts w:ascii="Courier New" w:eastAsia="ＭＳ ゴシック" w:hAnsi="Courier New" w:cs="Times New Roman"/>
          <w:noProof/>
          <w:sz w:val="20"/>
          <w:szCs w:val="20"/>
          <w:lang w:val="en-US"/>
        </w:rPr>
      </w:pP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&lt;math.h&gt;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**make_matrix(</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NR,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NC);</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**MakeDN(</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**DN,pi=3.14159265358979323846;</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i,j;</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DN=make_matrix(N,N);</w:t>
      </w:r>
      <w:r w:rsidRPr="000D30F5">
        <w:rPr>
          <w:rFonts w:ascii="Courier New" w:eastAsia="ＭＳ ゴシック" w:hAnsi="Courier New" w:cs="Courier New"/>
          <w:noProof/>
          <w:sz w:val="20"/>
          <w:szCs w:val="20"/>
          <w:lang w:val="en-US"/>
        </w:rPr>
        <w:tab/>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 i&lt;=N; i++)</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(j=0; j&lt;=N-1; j++)</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DN[i][j]=cos((2*i-1)*j*pi/(2*N));</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(DN);</w:t>
      </w:r>
    </w:p>
    <w:p w:rsidR="00614120" w:rsidRPr="000D30F5" w:rsidRDefault="00614120" w:rsidP="00947724">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947724">
      <w:pPr>
        <w:spacing w:after="0"/>
        <w:rPr>
          <w:rFonts w:ascii="Courier New" w:eastAsia="ＭＳ ゴシック" w:hAnsi="Courier New" w:cs="Times New Roman"/>
          <w:noProof/>
          <w:sz w:val="20"/>
          <w:szCs w:val="20"/>
          <w:lang w:val="en-US"/>
        </w:rPr>
      </w:pP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&lt;math.h&gt;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**make_matrix(</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NR,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NC);</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**MakeEN(</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**EN,pi=3.14159265358979323846;</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i,j;</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EN=make_matrix(N,N);</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 i&lt;=N; i++)</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(j=1; j&lt;=N; j++)</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EN[i][j]=cos((2*i-1)*(2*j-1)*pi/(4*N));</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9477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(EN);</w:t>
      </w:r>
    </w:p>
    <w:p w:rsidR="00614120" w:rsidRPr="000D30F5" w:rsidRDefault="00614120" w:rsidP="00947724">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947724">
      <w:pPr>
        <w:spacing w:after="0"/>
        <w:rPr>
          <w:rFonts w:ascii="Courier New" w:eastAsia="ＭＳ ゴシック" w:hAnsi="Courier New" w:cs="Times New Roman"/>
          <w:noProof/>
          <w:sz w:val="20"/>
          <w:szCs w:val="20"/>
          <w:lang w:val="en-US"/>
        </w:rPr>
      </w:pPr>
    </w:p>
    <w:p w:rsidR="00614120" w:rsidRPr="000D30F5" w:rsidRDefault="00614120" w:rsidP="00947724">
      <w:pPr>
        <w:spacing w:after="0"/>
        <w:rPr>
          <w:rFonts w:ascii="Courier New" w:eastAsia="ＭＳ ゴシック" w:hAnsi="Courier New" w:cs="Times New Roman"/>
          <w:noProof/>
          <w:sz w:val="20"/>
          <w:szCs w:val="20"/>
          <w:lang w:val="en-US"/>
        </w:rPr>
      </w:pPr>
    </w:p>
    <w:p w:rsidR="00614120" w:rsidRPr="000D30F5" w:rsidRDefault="00614120" w:rsidP="00947724">
      <w:pPr>
        <w:spacing w:after="0"/>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And here are my make_vector and make_matrix prototypes, which differ slightly from my previous project:</w:t>
      </w:r>
    </w:p>
    <w:p w:rsidR="00614120" w:rsidRPr="000D30F5" w:rsidRDefault="00614120" w:rsidP="00947724">
      <w:pPr>
        <w:spacing w:after="0"/>
        <w:rPr>
          <w:rFonts w:ascii="Courier New" w:eastAsia="ＭＳ ゴシック" w:hAnsi="Courier New" w:cs="Courier New"/>
          <w:noProof/>
          <w:sz w:val="20"/>
          <w:szCs w:val="20"/>
          <w:lang w:val="en-US"/>
        </w:rPr>
      </w:pP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*make_vector(</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M=(</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*)malloc((N+1)*</w:t>
      </w:r>
      <w:r w:rsidRPr="000D30F5">
        <w:rPr>
          <w:rFonts w:ascii="Courier New" w:eastAsia="ＭＳ ゴシック" w:hAnsi="Courier New" w:cs="Courier New"/>
          <w:noProof/>
          <w:color w:val="0000FF"/>
          <w:sz w:val="20"/>
          <w:szCs w:val="20"/>
          <w:lang w:val="en-US"/>
        </w:rPr>
        <w:t>sizeof</w:t>
      </w:r>
      <w:r w:rsidRPr="000D30F5">
        <w:rPr>
          <w:rFonts w:ascii="Courier New" w:eastAsia="ＭＳ ゴシック" w:hAnsi="Courier New" w:cs="Courier New"/>
          <w:noProof/>
          <w:sz w:val="20"/>
          <w:szCs w:val="20"/>
          <w:lang w:val="en-US"/>
        </w:rPr>
        <w:t>(</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(n=1; n&lt;=N; n++) M[n]=M[n-1]+N+1;</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(M);</w:t>
      </w:r>
    </w:p>
    <w:p w:rsidR="00614120" w:rsidRPr="000D30F5" w:rsidRDefault="00614120" w:rsidP="00345E05">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345E05">
      <w:pPr>
        <w:spacing w:after="0"/>
        <w:rPr>
          <w:rFonts w:ascii="Courier New" w:eastAsia="ＭＳ ゴシック" w:hAnsi="Courier New" w:cs="Times New Roman"/>
          <w:noProof/>
          <w:sz w:val="20"/>
          <w:szCs w:val="20"/>
          <w:lang w:val="en-US"/>
        </w:rPr>
      </w:pP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**make_matrix(</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NR,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NC)</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M=(</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**)malloc((NR+1)*</w:t>
      </w:r>
      <w:r w:rsidRPr="000D30F5">
        <w:rPr>
          <w:rFonts w:ascii="Courier New" w:eastAsia="ＭＳ ゴシック" w:hAnsi="Courier New" w:cs="Courier New"/>
          <w:noProof/>
          <w:color w:val="0000FF"/>
          <w:sz w:val="20"/>
          <w:szCs w:val="20"/>
          <w:lang w:val="en-US"/>
        </w:rPr>
        <w:t>sizeof</w:t>
      </w:r>
      <w:r w:rsidRPr="000D30F5">
        <w:rPr>
          <w:rFonts w:ascii="Courier New" w:eastAsia="ＭＳ ゴシック" w:hAnsi="Courier New" w:cs="Courier New"/>
          <w:noProof/>
          <w:sz w:val="20"/>
          <w:szCs w:val="20"/>
          <w:lang w:val="en-US"/>
        </w:rPr>
        <w:t>(</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M[0]=(</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*)malloc(((NR+1)*(NC+1))*</w:t>
      </w:r>
      <w:r w:rsidRPr="000D30F5">
        <w:rPr>
          <w:rFonts w:ascii="Courier New" w:eastAsia="ＭＳ ゴシック" w:hAnsi="Courier New" w:cs="Courier New"/>
          <w:noProof/>
          <w:color w:val="0000FF"/>
          <w:sz w:val="20"/>
          <w:szCs w:val="20"/>
          <w:lang w:val="en-US"/>
        </w:rPr>
        <w:t>sizeof</w:t>
      </w:r>
      <w:r w:rsidRPr="000D30F5">
        <w:rPr>
          <w:rFonts w:ascii="Courier New" w:eastAsia="ＭＳ ゴシック" w:hAnsi="Courier New" w:cs="Courier New"/>
          <w:noProof/>
          <w:sz w:val="20"/>
          <w:szCs w:val="20"/>
          <w:lang w:val="en-US"/>
        </w:rPr>
        <w:t>(</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(n=1; n&lt;=NR; n++) M[n]=M[n-1]+NC+1;</w:t>
      </w: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345E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(M);</w:t>
      </w:r>
    </w:p>
    <w:p w:rsidR="00614120" w:rsidRPr="000D30F5" w:rsidRDefault="00614120" w:rsidP="00345E05">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947724">
      <w:pPr>
        <w:spacing w:after="0"/>
        <w:rPr>
          <w:rFonts w:ascii="Courier New" w:eastAsia="ＭＳ ゴシック" w:hAnsi="Courier New" w:cs="Times New Roman"/>
          <w:noProof/>
          <w:sz w:val="20"/>
          <w:szCs w:val="20"/>
          <w:lang w:val="en-US"/>
        </w:rPr>
      </w:pPr>
    </w:p>
    <w:p w:rsidR="00614120" w:rsidRPr="000D30F5" w:rsidRDefault="00614120" w:rsidP="00947724">
      <w:pPr>
        <w:spacing w:after="0"/>
        <w:rPr>
          <w:rFonts w:ascii="Courier New" w:eastAsia="ＭＳ ゴシック" w:hAnsi="Courier New" w:cs="Times New Roman"/>
          <w:noProof/>
          <w:sz w:val="20"/>
          <w:szCs w:val="20"/>
          <w:lang w:val="en-US"/>
        </w:rPr>
      </w:pPr>
    </w:p>
    <w:p w:rsidR="00614120" w:rsidRPr="000D30F5" w:rsidRDefault="00614120" w:rsidP="00947724">
      <w:pPr>
        <w:spacing w:after="0"/>
        <w:rPr>
          <w:rFonts w:ascii="Courier New" w:eastAsia="ＭＳ ゴシック" w:hAnsi="Courier New" w:cs="Times New Roman"/>
          <w:noProof/>
          <w:sz w:val="20"/>
          <w:szCs w:val="20"/>
          <w:lang w:val="en-US"/>
        </w:rPr>
      </w:pPr>
      <w:r w:rsidRPr="000D30F5">
        <w:rPr>
          <w:rFonts w:ascii="Courier New" w:eastAsia="ＭＳ ゴシック" w:hAnsi="Courier New" w:cs="Courier New"/>
          <w:noProof/>
          <w:sz w:val="20"/>
          <w:szCs w:val="20"/>
          <w:lang w:val="en-US"/>
        </w:rPr>
        <w:t>My FastCosine, which only calls FastCN:</w:t>
      </w:r>
    </w:p>
    <w:p w:rsidR="00614120" w:rsidRPr="000D30F5" w:rsidRDefault="00614120" w:rsidP="00947724">
      <w:pPr>
        <w:spacing w:after="0"/>
        <w:rPr>
          <w:rFonts w:ascii="Courier New" w:eastAsia="ＭＳ ゴシック" w:hAnsi="Courier New" w:cs="Times New Roman"/>
          <w:noProof/>
          <w:sz w:val="20"/>
          <w:szCs w:val="20"/>
          <w:lang w:val="en-US"/>
        </w:rPr>
      </w:pP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&lt;math.h&gt;</w:t>
      </w: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*FastCN(</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*x,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*y,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*w,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skip,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w:t>
      </w: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FastCosine(</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*x,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*y,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*w, </w:t>
      </w: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skip)</w:t>
      </w: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y[0]=y[0]/2;</w:t>
      </w: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y[N*skip]=y[N*skip]/2;</w:t>
      </w:r>
    </w:p>
    <w:p w:rsidR="00614120" w:rsidRPr="000D30F5" w:rsidRDefault="00614120" w:rsidP="00B91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FastCN(x,y,w,N,skip,C);</w:t>
      </w:r>
    </w:p>
    <w:p w:rsidR="00614120" w:rsidRPr="000D30F5" w:rsidRDefault="00614120" w:rsidP="00B91133">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FA7A4A">
      <w:pPr>
        <w:spacing w:after="0"/>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 xml:space="preserve">My FastCN, which splits </w:t>
      </w:r>
      <w:r w:rsidRPr="000D30F5">
        <w:rPr>
          <w:rFonts w:ascii="Courier New" w:eastAsia="ＭＳ ゴシック" w:hAnsi="Courier New" w:cs="Times New Roman"/>
          <w:noProof/>
          <w:position w:val="-12"/>
          <w:sz w:val="20"/>
          <w:szCs w:val="20"/>
          <w:lang w:val="en-US"/>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 o:title=""/>
          </v:shape>
          <o:OLEObject Type="Embed" ProgID="Equation.DSMT4" ShapeID="_x0000_i1025" DrawAspect="Content" ObjectID="_1302285088" r:id="rId7"/>
        </w:object>
      </w:r>
      <w:r w:rsidRPr="000D30F5">
        <w:rPr>
          <w:rFonts w:ascii="Courier New" w:eastAsia="ＭＳ ゴシック" w:hAnsi="Courier New" w:cs="Courier New"/>
          <w:noProof/>
          <w:sz w:val="20"/>
          <w:szCs w:val="20"/>
          <w:lang w:val="en-US"/>
        </w:rPr>
        <w:t xml:space="preserve"> into </w:t>
      </w:r>
      <w:r w:rsidRPr="000D30F5">
        <w:rPr>
          <w:rFonts w:ascii="Courier New" w:eastAsia="ＭＳ ゴシック" w:hAnsi="Courier New" w:cs="Times New Roman"/>
          <w:noProof/>
          <w:position w:val="-12"/>
          <w:sz w:val="20"/>
          <w:szCs w:val="20"/>
          <w:lang w:val="en-US"/>
        </w:rPr>
        <w:object w:dxaOrig="499" w:dyaOrig="360">
          <v:shape id="_x0000_i1026" type="#_x0000_t75" style="width:24.75pt;height:18pt" o:ole="">
            <v:imagedata r:id="rId8" o:title=""/>
          </v:shape>
          <o:OLEObject Type="Embed" ProgID="Equation.DSMT4" ShapeID="_x0000_i1026" DrawAspect="Content" ObjectID="_1302285089" r:id="rId9"/>
        </w:object>
      </w:r>
      <w:r w:rsidRPr="000D30F5">
        <w:rPr>
          <w:rFonts w:ascii="Courier New" w:eastAsia="ＭＳ ゴシック" w:hAnsi="Courier New" w:cs="Courier New"/>
          <w:noProof/>
          <w:sz w:val="20"/>
          <w:szCs w:val="20"/>
          <w:lang w:val="en-US"/>
        </w:rPr>
        <w:t xml:space="preserve"> and </w:t>
      </w:r>
      <w:r w:rsidRPr="000D30F5">
        <w:rPr>
          <w:rFonts w:ascii="Courier New" w:eastAsia="ＭＳ ゴシック" w:hAnsi="Courier New" w:cs="Times New Roman"/>
          <w:noProof/>
          <w:position w:val="-12"/>
          <w:sz w:val="20"/>
          <w:szCs w:val="20"/>
          <w:lang w:val="en-US"/>
        </w:rPr>
        <w:object w:dxaOrig="520" w:dyaOrig="360">
          <v:shape id="_x0000_i1027" type="#_x0000_t75" style="width:26.25pt;height:18pt" o:ole="">
            <v:imagedata r:id="rId10" o:title=""/>
          </v:shape>
          <o:OLEObject Type="Embed" ProgID="Equation.DSMT4" ShapeID="_x0000_i1027" DrawAspect="Content" ObjectID="_1302285090" r:id="rId11"/>
        </w:object>
      </w:r>
      <w:r w:rsidRPr="000D30F5">
        <w:rPr>
          <w:rFonts w:ascii="Courier New" w:eastAsia="ＭＳ ゴシック" w:hAnsi="Courier New" w:cs="Courier New"/>
          <w:noProof/>
          <w:sz w:val="20"/>
          <w:szCs w:val="20"/>
          <w:lang w:val="en-US"/>
        </w:rPr>
        <w:t xml:space="preserve"> parts, then calls FastCN and FastDN. When N is small enough, we simulate the matrix-vector calculation without actually creating the matrix CN.</w:t>
      </w:r>
    </w:p>
    <w:p w:rsidR="00614120" w:rsidRPr="000D30F5" w:rsidRDefault="00614120" w:rsidP="00FA7A4A">
      <w:pPr>
        <w:spacing w:after="0"/>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&lt;math.h&gt;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**MakeCN(</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*FastDN(</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*x,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*y,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*w,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skip,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*FastCN(</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*x,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*y,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*w,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skip,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if</w:t>
      </w:r>
      <w:r w:rsidRPr="000D30F5">
        <w:rPr>
          <w:rFonts w:ascii="Courier New" w:eastAsia="ＭＳ ゴシック" w:hAnsi="Courier New" w:cs="Courier New"/>
          <w:noProof/>
          <w:sz w:val="20"/>
          <w:szCs w:val="20"/>
          <w:lang w:val="en-US"/>
        </w:rPr>
        <w:t xml:space="preserve"> (N&gt;3)</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 xml:space="preserve">w[0]=y[0]+y[N]; </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w[N/2]=y[N/2];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w[N/2+1]=y[0]-y[N];</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(i=1;i&lt;N/2;i++)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w[i]=y[i]+y[N-i];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w[i+N/2+1]=y[i]-y[N-i];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(i=0;i&lt;=N;i++)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y[i]=w[i];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N=N/2;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skip=skip*2;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FastCN(x,y,w,N,skip,C);</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FastDN(x+N,y+N,w,N,skip,C);</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(i=0;i&lt;=N*2;i++)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w[(i*2)%(N*2+1)]=x[i];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(i=0;i&lt;=N*2;i++)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x[i]=w[i];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else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0000FF"/>
          <w:sz w:val="20"/>
          <w:szCs w:val="20"/>
          <w:lang w:val="en-US"/>
        </w:rPr>
        <w:t>if</w:t>
      </w:r>
      <w:r w:rsidRPr="000D30F5">
        <w:rPr>
          <w:rFonts w:ascii="Courier New" w:eastAsia="ＭＳ ゴシック" w:hAnsi="Courier New" w:cs="Courier New"/>
          <w:noProof/>
          <w:sz w:val="20"/>
          <w:szCs w:val="20"/>
          <w:lang w:val="en-US"/>
        </w:rPr>
        <w:t xml:space="preserve"> (N==2)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x[0]=y[0]+y[1]+y[2];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x[1]=y[0]-y[2];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x[2]=y[0]-y[1]+y[2];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0000F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else</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Courier New"/>
          <w:noProof/>
          <w:sz w:val="20"/>
          <w:szCs w:val="20"/>
          <w:lang w:val="en-US"/>
        </w:rPr>
        <w:t>x[0]=y[0]+y[1]+y[2]+y[3];</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x[1]=y[0]+y[1]/2-y[2]/2-y[3];</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x[2]=y[0]-y[1]/2-y[2]/2+y[3];</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x[3]=y[0]-y[1]+y[2]-y[3];</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(0);</w:t>
      </w:r>
    </w:p>
    <w:p w:rsidR="00614120" w:rsidRPr="000D30F5" w:rsidRDefault="00614120" w:rsidP="00BB137F">
      <w:pPr>
        <w:pBdr>
          <w:top w:val="single" w:sz="4" w:space="1" w:color="auto"/>
          <w:left w:val="single" w:sz="4" w:space="1" w:color="auto"/>
          <w:bottom w:val="single" w:sz="4" w:space="1" w:color="auto"/>
          <w:right w:val="single" w:sz="4" w:space="1"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BB137F">
      <w:pPr>
        <w:spacing w:after="0"/>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 xml:space="preserve">My FastDN, which splits </w:t>
      </w:r>
      <w:r w:rsidRPr="000D30F5">
        <w:rPr>
          <w:rFonts w:ascii="Courier New" w:eastAsia="ＭＳ ゴシック" w:hAnsi="Courier New" w:cs="Times New Roman"/>
          <w:noProof/>
          <w:position w:val="-12"/>
          <w:sz w:val="20"/>
          <w:szCs w:val="20"/>
          <w:lang w:val="en-US"/>
        </w:rPr>
        <w:object w:dxaOrig="360" w:dyaOrig="360">
          <v:shape id="_x0000_i1028" type="#_x0000_t75" style="width:18pt;height:18pt" o:ole="">
            <v:imagedata r:id="rId12" o:title=""/>
          </v:shape>
          <o:OLEObject Type="Embed" ProgID="Equation.DSMT4" ShapeID="_x0000_i1028" DrawAspect="Content" ObjectID="_1302285091" r:id="rId13"/>
        </w:object>
      </w:r>
      <w:r w:rsidRPr="000D30F5">
        <w:rPr>
          <w:rFonts w:ascii="Courier New" w:eastAsia="ＭＳ ゴシック" w:hAnsi="Courier New" w:cs="Courier New"/>
          <w:noProof/>
          <w:sz w:val="20"/>
          <w:szCs w:val="20"/>
          <w:lang w:val="en-US"/>
        </w:rPr>
        <w:t xml:space="preserve"> into </w:t>
      </w:r>
      <w:r w:rsidRPr="000D30F5">
        <w:rPr>
          <w:rFonts w:ascii="Courier New" w:eastAsia="ＭＳ ゴシック" w:hAnsi="Courier New" w:cs="Times New Roman"/>
          <w:noProof/>
          <w:position w:val="-12"/>
          <w:sz w:val="20"/>
          <w:szCs w:val="20"/>
          <w:lang w:val="en-US"/>
        </w:rPr>
        <w:object w:dxaOrig="520" w:dyaOrig="360">
          <v:shape id="_x0000_i1029" type="#_x0000_t75" style="width:26.25pt;height:18pt" o:ole="">
            <v:imagedata r:id="rId10" o:title=""/>
          </v:shape>
          <o:OLEObject Type="Embed" ProgID="Equation.DSMT4" ShapeID="_x0000_i1029" DrawAspect="Content" ObjectID="_1302285092" r:id="rId14"/>
        </w:object>
      </w:r>
      <w:r w:rsidRPr="000D30F5">
        <w:rPr>
          <w:rFonts w:ascii="Courier New" w:eastAsia="ＭＳ ゴシック" w:hAnsi="Courier New" w:cs="Courier New"/>
          <w:noProof/>
          <w:sz w:val="20"/>
          <w:szCs w:val="20"/>
          <w:lang w:val="en-US"/>
        </w:rPr>
        <w:t xml:space="preserve"> and </w:t>
      </w:r>
      <w:r w:rsidRPr="000D30F5">
        <w:rPr>
          <w:rFonts w:ascii="Courier New" w:eastAsia="ＭＳ ゴシック" w:hAnsi="Courier New" w:cs="Times New Roman"/>
          <w:noProof/>
          <w:position w:val="-12"/>
          <w:sz w:val="20"/>
          <w:szCs w:val="20"/>
          <w:lang w:val="en-US"/>
        </w:rPr>
        <w:object w:dxaOrig="499" w:dyaOrig="360">
          <v:shape id="_x0000_i1030" type="#_x0000_t75" style="width:24.75pt;height:18pt" o:ole="">
            <v:imagedata r:id="rId15" o:title=""/>
          </v:shape>
          <o:OLEObject Type="Embed" ProgID="Equation.DSMT4" ShapeID="_x0000_i1030" DrawAspect="Content" ObjectID="_1302285093" r:id="rId16"/>
        </w:object>
      </w:r>
      <w:r w:rsidRPr="000D30F5">
        <w:rPr>
          <w:rFonts w:ascii="Courier New" w:eastAsia="ＭＳ ゴシック" w:hAnsi="Courier New" w:cs="Courier New"/>
          <w:noProof/>
          <w:sz w:val="20"/>
          <w:szCs w:val="20"/>
          <w:lang w:val="en-US"/>
        </w:rPr>
        <w:t xml:space="preserve"> parts, then calls FastDN and FastEN. When N is small enough, we simulate the matrix-vector calculation without actually creating the matrix DN.</w:t>
      </w: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&lt;math.h&gt;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**MakeDN(</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*FastEN(</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*x,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*y,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*w,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skip,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*FastDN(</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*x,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*y,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*w,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skip,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if</w:t>
      </w:r>
      <w:r w:rsidRPr="000D30F5">
        <w:rPr>
          <w:rFonts w:ascii="Courier New" w:eastAsia="ＭＳ ゴシック" w:hAnsi="Courier New" w:cs="Courier New"/>
          <w:noProof/>
          <w:sz w:val="20"/>
          <w:szCs w:val="20"/>
          <w:lang w:val="en-US"/>
        </w:rPr>
        <w:t xml:space="preserve"> (N&gt;3)</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(i=1;i&lt;=N/2;i++)</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w[i]=y[2*i-1];</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w[N/2+i]=y[2*i];</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(i=1;i&lt;=N;i++)</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y[i]=w[i];</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N=N/2;</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skip*=2;</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FastDN(x,y,w,N,skip,C);</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FastEN(x+N,y+N,w,N,skip,C);</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(i=1;i&lt;=N;i++)</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w[i]=x[i]+x[i+N];</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w[N*2-i+1]=x[i]-x[i+N];</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(i=1;i&lt;=N*2;i++)</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x[i]=w[i];</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else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0000FF"/>
          <w:sz w:val="20"/>
          <w:szCs w:val="20"/>
          <w:lang w:val="en-US"/>
        </w:rPr>
        <w:t>if</w:t>
      </w:r>
      <w:r w:rsidRPr="000D30F5">
        <w:rPr>
          <w:rFonts w:ascii="Courier New" w:eastAsia="ＭＳ ゴシック" w:hAnsi="Courier New" w:cs="Courier New"/>
          <w:noProof/>
          <w:sz w:val="20"/>
          <w:szCs w:val="20"/>
          <w:lang w:val="en-US"/>
        </w:rPr>
        <w:t xml:space="preserve"> (N==2)</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x[1]=y[1]+y[2]/sqrt(2);</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x[2]=y[1]-y[2]/sqrt(2);</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0000F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else</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Courier New"/>
          <w:noProof/>
          <w:sz w:val="20"/>
          <w:szCs w:val="20"/>
          <w:lang w:val="en-US"/>
        </w:rPr>
        <w:t>x[1]=y[1]+sqrt(3)*y[2]/2+y[3]/2;</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x[2]=y[1]-y[3];</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x[3]=y[1]-sqrt(3)*y[2]/2+y[3]/2;</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(0);</w:t>
      </w:r>
    </w:p>
    <w:p w:rsidR="00614120" w:rsidRPr="000D30F5" w:rsidRDefault="00614120" w:rsidP="00BB137F">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BB137F">
      <w:pPr>
        <w:spacing w:after="0"/>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 xml:space="preserve">My FastEN, which splits </w:t>
      </w:r>
      <w:r w:rsidRPr="000D30F5">
        <w:rPr>
          <w:rFonts w:ascii="Courier New" w:eastAsia="ＭＳ ゴシック" w:hAnsi="Courier New" w:cs="Times New Roman"/>
          <w:noProof/>
          <w:position w:val="-12"/>
          <w:sz w:val="20"/>
          <w:szCs w:val="20"/>
          <w:lang w:val="en-US"/>
        </w:rPr>
        <w:object w:dxaOrig="340" w:dyaOrig="360">
          <v:shape id="_x0000_i1031" type="#_x0000_t75" style="width:17.25pt;height:18pt" o:ole="">
            <v:imagedata r:id="rId17" o:title=""/>
          </v:shape>
          <o:OLEObject Type="Embed" ProgID="Equation.DSMT4" ShapeID="_x0000_i1031" DrawAspect="Content" ObjectID="_1302285094" r:id="rId18"/>
        </w:object>
      </w:r>
      <w:r w:rsidRPr="000D30F5">
        <w:rPr>
          <w:rFonts w:ascii="Courier New" w:eastAsia="ＭＳ ゴシック" w:hAnsi="Courier New" w:cs="Courier New"/>
          <w:noProof/>
          <w:sz w:val="20"/>
          <w:szCs w:val="20"/>
          <w:lang w:val="en-US"/>
        </w:rPr>
        <w:t xml:space="preserve"> into </w:t>
      </w:r>
      <w:r w:rsidRPr="000D30F5">
        <w:rPr>
          <w:rFonts w:ascii="Courier New" w:eastAsia="ＭＳ ゴシック" w:hAnsi="Courier New" w:cs="Times New Roman"/>
          <w:noProof/>
          <w:position w:val="-12"/>
          <w:sz w:val="20"/>
          <w:szCs w:val="20"/>
          <w:lang w:val="en-US"/>
        </w:rPr>
        <w:object w:dxaOrig="520" w:dyaOrig="360">
          <v:shape id="_x0000_i1032" type="#_x0000_t75" style="width:26.25pt;height:18pt" o:ole="">
            <v:imagedata r:id="rId10" o:title=""/>
          </v:shape>
          <o:OLEObject Type="Embed" ProgID="Equation.DSMT4" ShapeID="_x0000_i1032" DrawAspect="Content" ObjectID="_1302285095" r:id="rId19"/>
        </w:object>
      </w:r>
      <w:r w:rsidRPr="000D30F5">
        <w:rPr>
          <w:rFonts w:ascii="Courier New" w:eastAsia="ＭＳ ゴシック" w:hAnsi="Courier New" w:cs="Courier New"/>
          <w:noProof/>
          <w:sz w:val="20"/>
          <w:szCs w:val="20"/>
          <w:lang w:val="en-US"/>
        </w:rPr>
        <w:t xml:space="preserve"> and </w:t>
      </w:r>
      <w:r w:rsidRPr="000D30F5">
        <w:rPr>
          <w:rFonts w:ascii="Courier New" w:eastAsia="ＭＳ ゴシック" w:hAnsi="Courier New" w:cs="Times New Roman"/>
          <w:noProof/>
          <w:position w:val="-12"/>
          <w:sz w:val="20"/>
          <w:szCs w:val="20"/>
          <w:lang w:val="en-US"/>
        </w:rPr>
        <w:object w:dxaOrig="520" w:dyaOrig="360">
          <v:shape id="_x0000_i1033" type="#_x0000_t75" style="width:26.25pt;height:18pt" o:ole="">
            <v:imagedata r:id="rId10" o:title=""/>
          </v:shape>
          <o:OLEObject Type="Embed" ProgID="Equation.DSMT4" ShapeID="_x0000_i1033" DrawAspect="Content" ObjectID="_1302285096" r:id="rId20"/>
        </w:object>
      </w:r>
      <w:r w:rsidRPr="000D30F5">
        <w:rPr>
          <w:rFonts w:ascii="Courier New" w:eastAsia="ＭＳ ゴシック" w:hAnsi="Courier New" w:cs="Courier New"/>
          <w:noProof/>
          <w:sz w:val="20"/>
          <w:szCs w:val="20"/>
          <w:lang w:val="en-US"/>
        </w:rPr>
        <w:t xml:space="preserve"> parts, then calls FastDN twice. When N is small enough, we simulate the matrix-vector calculation without actually creating the matrix EN.</w:t>
      </w:r>
    </w:p>
    <w:p w:rsidR="00614120" w:rsidRPr="000D30F5" w:rsidRDefault="00614120" w:rsidP="00BB137F">
      <w:pPr>
        <w:spacing w:after="0"/>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&lt;math.h&gt;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**MakeEN(</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*FastDN(</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*x,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*y,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*w,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skip,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*FastEN(</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*x,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*y,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*w,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skip,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pi=3.14159265358979323846,n;</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i,k,l;</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if</w:t>
      </w:r>
      <w:r w:rsidRPr="000D30F5">
        <w:rPr>
          <w:rFonts w:ascii="Courier New" w:eastAsia="ＭＳ ゴシック" w:hAnsi="Courier New" w:cs="Courier New"/>
          <w:noProof/>
          <w:sz w:val="20"/>
          <w:szCs w:val="20"/>
          <w:lang w:val="en-US"/>
        </w:rPr>
        <w:t xml:space="preserve"> (N&gt;3)</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w[1]=y[1];</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w[N/2+1]=y[N];</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(i=2; i&lt;=N/2; 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w[i]=y[(i-1)*2]+y[2*i-1];</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w[N-i+2]=y[(i-1)*2]-y[2*i-1];</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(i=1;i&lt;=N;i++)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y[i]=w[i];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N=N/2;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skip*=2;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FastDN(x,y,w,N,skip,C);</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FastDN(x+N,y+N,w,N,skip,C);</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k=N*2-2;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l=N*4-1;</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(i=1;i&lt;=N;i+=2)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w[i]=x[i]*C[k+i]+x[N+i]*C[l-i];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w[N*2+1-i]=x[i]*C[l-i]-x[N+i]*C[k+i];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(i=2;i&lt;=N;i+=2)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w[i]=x[i]*C[k+i]-x[N+i]*C[l-i];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w[N*2+1-i]=x[i]*C[l-i]+x[N+i]*C[k+i];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(i=1;i&lt;=N*2;i++)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x[i]=w[i];</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else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0000FF"/>
          <w:sz w:val="20"/>
          <w:szCs w:val="20"/>
          <w:lang w:val="en-US"/>
        </w:rPr>
        <w:t>if</w:t>
      </w:r>
      <w:r w:rsidRPr="000D30F5">
        <w:rPr>
          <w:rFonts w:ascii="Courier New" w:eastAsia="ＭＳ ゴシック" w:hAnsi="Courier New" w:cs="Courier New"/>
          <w:noProof/>
          <w:sz w:val="20"/>
          <w:szCs w:val="20"/>
          <w:lang w:val="en-US"/>
        </w:rPr>
        <w:t xml:space="preserve"> (N==2)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n=cos(3*pi/8);</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x[1]=y[1]*C[1]+y[2]*n;</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x[2]=y[1]*n-y[2]*C[1];</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0000F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else</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Times New Roman"/>
          <w:noProof/>
          <w:sz w:val="20"/>
          <w:szCs w:val="20"/>
          <w:lang w:val="en-US"/>
        </w:rPr>
        <w:tab/>
      </w:r>
      <w:r w:rsidRPr="000D30F5">
        <w:rPr>
          <w:rFonts w:ascii="Courier New" w:eastAsia="ＭＳ ゴシック" w:hAnsi="Courier New" w:cs="Courier New"/>
          <w:noProof/>
          <w:sz w:val="20"/>
          <w:szCs w:val="20"/>
          <w:lang w:val="en-US"/>
        </w:rPr>
        <w:t>x[1]=y[1]*C[2]+y[2]*C[3]+y[3]*C[4];</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x[2]=y[1]*C[3]-y[2]*C[3]-y[3]*C[3];</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x[3]=y[1]*C[4]-y[2]*C[3]+y[3]*C[2];</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BB13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(0);</w:t>
      </w:r>
    </w:p>
    <w:p w:rsidR="00614120" w:rsidRPr="000D30F5" w:rsidRDefault="00614120" w:rsidP="00BB137F">
      <w:pPr>
        <w:pBdr>
          <w:top w:val="single" w:sz="4" w:space="1" w:color="auto"/>
          <w:left w:val="single" w:sz="4" w:space="1" w:color="auto"/>
          <w:bottom w:val="single" w:sz="4" w:space="1" w:color="auto"/>
          <w:right w:val="single" w:sz="4" w:space="1"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BB137F">
      <w:pPr>
        <w:spacing w:after="0"/>
        <w:rPr>
          <w:rFonts w:ascii="Courier New" w:eastAsia="ＭＳ ゴシック" w:hAnsi="Courier New" w:cs="Times New Roman"/>
          <w:noProof/>
          <w:sz w:val="20"/>
          <w:szCs w:val="20"/>
          <w:lang w:val="en-US"/>
        </w:rPr>
      </w:pPr>
    </w:p>
    <w:p w:rsidR="00614120" w:rsidRPr="000D30F5" w:rsidRDefault="00614120" w:rsidP="00BB137F">
      <w:pPr>
        <w:spacing w:after="0"/>
        <w:rPr>
          <w:rFonts w:ascii="Courier New" w:eastAsia="ＭＳ ゴシック" w:hAnsi="Courier New" w:cs="Times New Roman"/>
          <w:noProof/>
          <w:sz w:val="20"/>
          <w:szCs w:val="20"/>
          <w:lang w:val="en-US"/>
        </w:rPr>
      </w:pPr>
    </w:p>
    <w:p w:rsidR="00614120" w:rsidRPr="000D30F5" w:rsidRDefault="00614120" w:rsidP="00BB137F">
      <w:pPr>
        <w:spacing w:after="0"/>
        <w:rPr>
          <w:rFonts w:ascii="Courier New" w:eastAsia="ＭＳ ゴシック" w:hAnsi="Courier New" w:cs="Times New Roman"/>
          <w:noProof/>
          <w:sz w:val="20"/>
          <w:szCs w:val="20"/>
          <w:lang w:val="en-US"/>
        </w:rPr>
      </w:pPr>
      <w:r w:rsidRPr="000D30F5">
        <w:rPr>
          <w:rFonts w:ascii="Courier New" w:eastAsia="ＭＳ ゴシック" w:hAnsi="Courier New" w:cs="Courier New"/>
          <w:noProof/>
          <w:sz w:val="20"/>
          <w:szCs w:val="20"/>
          <w:lang w:val="en-US"/>
        </w:rPr>
        <w:t>Here are some additional prototypes which I’ll be needing to test out my main.</w:t>
      </w:r>
    </w:p>
    <w:p w:rsidR="00614120" w:rsidRPr="000D30F5" w:rsidRDefault="00614120" w:rsidP="00BB137F">
      <w:pPr>
        <w:spacing w:after="0"/>
        <w:rPr>
          <w:rFonts w:ascii="Courier New" w:eastAsia="ＭＳ ゴシック" w:hAnsi="Courier New" w:cs="Times New Roman"/>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A31515"/>
          <w:sz w:val="20"/>
          <w:szCs w:val="20"/>
          <w:lang w:val="en-US"/>
        </w:rPr>
        <w:t>&lt;stdlib.h&gt;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free_matrix(</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free(M[0]);</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free(M);</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BB137F">
      <w:pPr>
        <w:spacing w:after="0"/>
        <w:rPr>
          <w:rFonts w:ascii="Courier New" w:eastAsia="ＭＳ ゴシック" w:hAnsi="Courier New" w:cs="Times New Roman"/>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A31515"/>
          <w:sz w:val="20"/>
          <w:szCs w:val="20"/>
          <w:lang w:val="en-US"/>
        </w:rPr>
        <w:t>&lt;stdlib.h&gt;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free_vector(</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free(M);</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BB137F">
      <w:pPr>
        <w:spacing w:after="0"/>
        <w:rPr>
          <w:rFonts w:ascii="Courier New" w:eastAsia="ＭＳ ゴシック" w:hAnsi="Courier New" w:cs="Times New Roman"/>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&lt;stdlib.h&gt;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*make_vector(</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*make_random_vector(</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M=make_vector(N);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(i=0; i&lt;=N; 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M[i]=(</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)rand()/(</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)RAND_MAX;</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(M);</w:t>
      </w:r>
    </w:p>
    <w:p w:rsidR="00614120" w:rsidRPr="000D30F5" w:rsidRDefault="00614120" w:rsidP="000D30F5">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0D30F5">
      <w:pPr>
        <w:spacing w:after="0"/>
        <w:rPr>
          <w:rFonts w:ascii="Courier New" w:eastAsia="ＭＳ ゴシック" w:hAnsi="Courier New" w:cs="Times New Roman"/>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A31515"/>
          <w:sz w:val="20"/>
          <w:szCs w:val="20"/>
          <w:lang w:val="en-US"/>
        </w:rPr>
        <w:t>&lt;stdlib.h&gt;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*make_vector(</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*mat_vec_mult(</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*A;</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i,j;</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A=make_vector(n);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(i=0;i&lt;=n;i++)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A[i]=0;</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(j=0;j&lt;=n;j++)</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A[i]=A[i]+N[j]*M[i][j];</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(A);</w:t>
      </w:r>
    </w:p>
    <w:p w:rsidR="00614120" w:rsidRPr="000D30F5" w:rsidRDefault="00614120" w:rsidP="000D30F5">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0D30F5">
      <w:pPr>
        <w:spacing w:after="0"/>
        <w:rPr>
          <w:rFonts w:ascii="Courier New" w:eastAsia="ＭＳ ゴシック" w:hAnsi="Courier New" w:cs="Times New Roman"/>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A31515"/>
          <w:sz w:val="20"/>
          <w:szCs w:val="20"/>
          <w:lang w:val="en-US"/>
        </w:rPr>
        <w:t>&lt;stdlib.h&gt;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&lt;omp.h&gt;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**make_matrix(</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NR,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NC);</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**matrix_mult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**B,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L,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M)</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**A;</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i,j,k;</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A=make_matrix(L,M);</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(i=1;i&lt;=L;i++)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(j=1;j&lt;=M;j++)</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A[i][j]=0;</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(i=1;i&lt;=L;i++)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(j=1;j&lt;=M;j++)</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(k=1;k&lt;=L;k++)</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A[i][j]=A[i][j]+B[i][k]*C[k][j];</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(A);</w:t>
      </w:r>
    </w:p>
    <w:p w:rsidR="00614120" w:rsidRPr="000D30F5" w:rsidRDefault="00614120" w:rsidP="000D30F5">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0D30F5">
      <w:pPr>
        <w:spacing w:after="0"/>
        <w:rPr>
          <w:rFonts w:ascii="Courier New" w:eastAsia="ＭＳ ゴシック" w:hAnsi="Courier New" w:cs="Times New Roman"/>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&lt;math.h&gt;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A31515"/>
          <w:sz w:val="20"/>
          <w:szCs w:val="20"/>
          <w:lang w:val="en-US"/>
        </w:rPr>
        <w:t>&lt;stdlib.h&gt;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*make_vector(</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norm(</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*N,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A;</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A=0;</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(i=0;i&lt;=n;i++)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A=A+N[i]*N[i];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A=sqrt(A);</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(A);</w:t>
      </w:r>
    </w:p>
    <w:p w:rsidR="00614120" w:rsidRPr="000D30F5" w:rsidRDefault="00614120" w:rsidP="000D30F5">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0D30F5">
      <w:pPr>
        <w:spacing w:after="0"/>
        <w:rPr>
          <w:rFonts w:ascii="Courier New" w:eastAsia="ＭＳ ゴシック" w:hAnsi="Courier New" w:cs="Times New Roman"/>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&lt;stdio.h&gt;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A31515"/>
          <w:sz w:val="20"/>
          <w:szCs w:val="20"/>
          <w:lang w:val="en-US"/>
        </w:rPr>
        <w:t>&lt;stdlib.h&gt;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void</w:t>
      </w:r>
      <w:r w:rsidRPr="000D30F5">
        <w:rPr>
          <w:rFonts w:ascii="Courier New" w:eastAsia="ＭＳ ゴシック" w:hAnsi="Courier New" w:cs="Courier New"/>
          <w:noProof/>
          <w:sz w:val="20"/>
          <w:szCs w:val="20"/>
          <w:lang w:val="en-US"/>
        </w:rPr>
        <w:t xml:space="preserve"> print_vector(</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(i=0; i&lt;=N; 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printf(</w:t>
      </w:r>
      <w:r w:rsidRPr="000D30F5">
        <w:rPr>
          <w:rFonts w:ascii="Courier New" w:eastAsia="ＭＳ ゴシック" w:hAnsi="Courier New" w:cs="Courier New"/>
          <w:noProof/>
          <w:color w:val="A31515"/>
          <w:sz w:val="20"/>
          <w:szCs w:val="20"/>
          <w:lang w:val="en-US"/>
        </w:rPr>
        <w:t>"%12g\n"</w:t>
      </w:r>
      <w:r w:rsidRPr="000D30F5">
        <w:rPr>
          <w:rFonts w:ascii="Courier New" w:eastAsia="ＭＳ ゴシック" w:hAnsi="Courier New" w:cs="Courier New"/>
          <w:noProof/>
          <w:sz w:val="20"/>
          <w:szCs w:val="20"/>
          <w:lang w:val="en-US"/>
        </w:rPr>
        <w:t>,M[i]);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printf(</w:t>
      </w:r>
      <w:r w:rsidRPr="000D30F5">
        <w:rPr>
          <w:rFonts w:ascii="Courier New" w:eastAsia="ＭＳ ゴシック" w:hAnsi="Courier New" w:cs="Courier New"/>
          <w:noProof/>
          <w:color w:val="A31515"/>
          <w:sz w:val="20"/>
          <w:szCs w:val="20"/>
          <w:lang w:val="en-US"/>
        </w:rPr>
        <w:t>"\n\n"</w:t>
      </w:r>
      <w:r w:rsidRPr="000D30F5">
        <w:rPr>
          <w:rFonts w:ascii="Courier New" w:eastAsia="ＭＳ ゴシック" w:hAnsi="Courier New" w:cs="Courier New"/>
          <w:noProof/>
          <w:sz w:val="20"/>
          <w:szCs w:val="20"/>
          <w:lang w:val="en-US"/>
        </w:rPr>
        <w:t>);</w:t>
      </w:r>
    </w:p>
    <w:p w:rsidR="00614120" w:rsidRPr="000D30F5" w:rsidRDefault="00614120" w:rsidP="000D30F5">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BB137F">
      <w:pPr>
        <w:spacing w:after="0"/>
        <w:rPr>
          <w:rFonts w:ascii="Courier New" w:eastAsia="ＭＳ ゴシック" w:hAnsi="Courier New" w:cs="Times New Roman"/>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color w:val="A31515"/>
          <w:sz w:val="20"/>
          <w:szCs w:val="20"/>
          <w:lang w:val="en-US"/>
        </w:rPr>
        <w:t>&lt;malloc.h&gt;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0D30F5">
        <w:rPr>
          <w:rFonts w:ascii="Courier New" w:eastAsia="ＭＳ ゴシック" w:hAnsi="Courier New" w:cs="Courier New"/>
          <w:noProof/>
          <w:color w:val="0000FF"/>
          <w:sz w:val="20"/>
          <w:szCs w:val="20"/>
          <w:lang w:val="en-US"/>
        </w:rPr>
        <w:t>#include</w:t>
      </w:r>
      <w:r w:rsidRPr="000D30F5">
        <w:rPr>
          <w:rFonts w:ascii="Courier New" w:eastAsia="ＭＳ ゴシック" w:hAnsi="Courier New" w:cs="Courier New"/>
          <w:noProof/>
          <w:sz w:val="20"/>
          <w:szCs w:val="20"/>
          <w:lang w:val="en-US"/>
        </w:rPr>
        <w:t xml:space="preserve"> </w:t>
      </w:r>
      <w:r w:rsidRPr="000D30F5">
        <w:rPr>
          <w:rFonts w:ascii="Courier New" w:eastAsia="ＭＳ ゴシック" w:hAnsi="Courier New" w:cs="Courier New"/>
          <w:noProof/>
          <w:color w:val="A31515"/>
          <w:sz w:val="20"/>
          <w:szCs w:val="20"/>
          <w:lang w:val="en-US"/>
        </w:rPr>
        <w:t>&lt;stdlib.h&gt;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*make_vector(</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*vec_sub(</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*B, </w:t>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*C, </w:t>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double</w:t>
      </w:r>
      <w:r w:rsidRPr="000D30F5">
        <w:rPr>
          <w:rFonts w:ascii="Courier New" w:eastAsia="ＭＳ ゴシック" w:hAnsi="Courier New" w:cs="Courier New"/>
          <w:noProof/>
          <w:sz w:val="20"/>
          <w:szCs w:val="20"/>
          <w:lang w:val="en-US"/>
        </w:rPr>
        <w:t xml:space="preserve"> *A;</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int</w:t>
      </w:r>
      <w:r w:rsidRPr="000D30F5">
        <w:rPr>
          <w:rFonts w:ascii="Courier New" w:eastAsia="ＭＳ ゴシック" w:hAnsi="Courier New" w:cs="Courier New"/>
          <w:noProof/>
          <w:sz w:val="20"/>
          <w:szCs w:val="20"/>
          <w:lang w:val="en-US"/>
        </w:rPr>
        <w:t xml:space="preserve"> 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A=make_vector(n);</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for</w:t>
      </w:r>
      <w:r w:rsidRPr="000D30F5">
        <w:rPr>
          <w:rFonts w:ascii="Courier New" w:eastAsia="ＭＳ ゴシック" w:hAnsi="Courier New" w:cs="Courier New"/>
          <w:noProof/>
          <w:sz w:val="20"/>
          <w:szCs w:val="20"/>
          <w:lang w:val="en-US"/>
        </w:rPr>
        <w:t xml:space="preserve"> (i=0;i&lt;=n;i++)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sz w:val="20"/>
          <w:szCs w:val="20"/>
          <w:lang w:val="en-US"/>
        </w:rPr>
        <w:tab/>
        <w:t>A[i]=B[i]-C[i];</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t>}</w:t>
      </w: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0D30F5" w:rsidRDefault="00614120" w:rsidP="000D30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0D30F5">
        <w:rPr>
          <w:rFonts w:ascii="Courier New" w:eastAsia="ＭＳ ゴシック" w:hAnsi="Courier New" w:cs="Courier New"/>
          <w:noProof/>
          <w:sz w:val="20"/>
          <w:szCs w:val="20"/>
          <w:lang w:val="en-US"/>
        </w:rPr>
        <w:tab/>
      </w:r>
      <w:r w:rsidRPr="000D30F5">
        <w:rPr>
          <w:rFonts w:ascii="Courier New" w:eastAsia="ＭＳ ゴシック" w:hAnsi="Courier New" w:cs="Courier New"/>
          <w:noProof/>
          <w:color w:val="0000FF"/>
          <w:sz w:val="20"/>
          <w:szCs w:val="20"/>
          <w:lang w:val="en-US"/>
        </w:rPr>
        <w:t>return</w:t>
      </w:r>
      <w:r w:rsidRPr="000D30F5">
        <w:rPr>
          <w:rFonts w:ascii="Courier New" w:eastAsia="ＭＳ ゴシック" w:hAnsi="Courier New" w:cs="Courier New"/>
          <w:noProof/>
          <w:sz w:val="20"/>
          <w:szCs w:val="20"/>
          <w:lang w:val="en-US"/>
        </w:rPr>
        <w:t>(A);</w:t>
      </w:r>
    </w:p>
    <w:p w:rsidR="00614120" w:rsidRPr="000D30F5" w:rsidRDefault="00614120" w:rsidP="000D30F5">
      <w:pPr>
        <w:pBdr>
          <w:top w:val="single" w:sz="4" w:space="1" w:color="auto"/>
          <w:left w:val="single" w:sz="4" w:space="4" w:color="auto"/>
          <w:bottom w:val="single" w:sz="4" w:space="1" w:color="auto"/>
          <w:right w:val="single" w:sz="4" w:space="4" w:color="auto"/>
        </w:pBdr>
        <w:spacing w:after="0"/>
        <w:rPr>
          <w:rFonts w:ascii="Courier New" w:eastAsia="ＭＳ ゴシック" w:hAnsi="Courier New" w:cs="Times New Roman"/>
          <w:noProof/>
          <w:sz w:val="20"/>
          <w:szCs w:val="20"/>
          <w:lang w:val="en-US"/>
        </w:rPr>
      </w:pPr>
      <w:r w:rsidRPr="000D30F5">
        <w:rPr>
          <w:rFonts w:ascii="Courier New" w:eastAsia="ＭＳ ゴシック" w:hAnsi="Courier New" w:cs="Times New Roman"/>
          <w:noProof/>
          <w:sz w:val="20"/>
          <w:szCs w:val="20"/>
          <w:lang w:val="en-US"/>
        </w:rPr>
        <w:t>}</w:t>
      </w: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Pr="000D30F5" w:rsidRDefault="00614120" w:rsidP="00FA7A4A">
      <w:pPr>
        <w:spacing w:after="0"/>
        <w:rPr>
          <w:rFonts w:ascii="Courier New" w:eastAsia="ＭＳ ゴシック" w:hAnsi="Courier New" w:cs="Times New Roman"/>
          <w:noProof/>
          <w:sz w:val="20"/>
          <w:szCs w:val="20"/>
          <w:lang w:val="en-US"/>
        </w:rPr>
      </w:pPr>
    </w:p>
    <w:p w:rsidR="00614120" w:rsidRDefault="00614120" w:rsidP="00FA7A4A">
      <w:pPr>
        <w:spacing w:after="0"/>
        <w:rPr>
          <w:rFonts w:ascii="Courier New" w:eastAsia="ＭＳ ゴシック" w:hAnsi="Courier New" w:cs="Times New Roman"/>
          <w:noProof/>
          <w:sz w:val="20"/>
          <w:szCs w:val="20"/>
          <w:lang w:val="en-US"/>
        </w:rPr>
      </w:pPr>
      <w:r>
        <w:rPr>
          <w:rFonts w:ascii="Courier New" w:eastAsia="ＭＳ ゴシック" w:hAnsi="Courier New" w:cs="Courier New"/>
          <w:noProof/>
          <w:sz w:val="20"/>
          <w:szCs w:val="20"/>
          <w:lang w:val="en-US"/>
        </w:rPr>
        <w:t>Here is my main that tests the DCT from 2 to 16, by multiples of 2</w:t>
      </w:r>
    </w:p>
    <w:p w:rsidR="00614120" w:rsidRDefault="00614120" w:rsidP="00FA7A4A">
      <w:pPr>
        <w:spacing w:after="0"/>
        <w:rPr>
          <w:rFonts w:ascii="Courier New" w:eastAsia="ＭＳ ゴシック" w:hAnsi="Courier New" w:cs="Times New Roman"/>
          <w:noProof/>
          <w:sz w:val="20"/>
          <w:szCs w:val="20"/>
          <w:lang w:val="en-US"/>
        </w:rPr>
      </w:pP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color w:val="A31515"/>
          <w:sz w:val="20"/>
          <w:szCs w:val="20"/>
          <w:lang w:val="en-US"/>
        </w:rPr>
      </w:pPr>
      <w:r>
        <w:rPr>
          <w:rFonts w:ascii="ＭＳ ゴシック" w:eastAsia="ＭＳ ゴシック" w:hAnsi="Times New Roman" w:cs="ＭＳ ゴシック"/>
          <w:noProof/>
          <w:color w:val="0000FF"/>
          <w:sz w:val="20"/>
          <w:szCs w:val="20"/>
          <w:lang w:val="en-US"/>
        </w:rPr>
        <w:t>#include</w:t>
      </w:r>
      <w:r>
        <w:rPr>
          <w:rFonts w:ascii="ＭＳ ゴシック" w:eastAsia="ＭＳ ゴシック" w:hAnsi="Times New Roman" w:cs="ＭＳ ゴシック"/>
          <w:noProof/>
          <w:color w:val="A31515"/>
          <w:sz w:val="20"/>
          <w:szCs w:val="20"/>
          <w:lang w:val="en-US"/>
        </w:rPr>
        <w:t>&lt;stdio.h&gt;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color w:val="A31515"/>
          <w:sz w:val="20"/>
          <w:szCs w:val="20"/>
          <w:lang w:val="en-US"/>
        </w:rPr>
      </w:pPr>
      <w:r>
        <w:rPr>
          <w:rFonts w:ascii="ＭＳ ゴシック" w:eastAsia="ＭＳ ゴシック" w:hAnsi="Times New Roman" w:cs="ＭＳ ゴシック"/>
          <w:noProof/>
          <w:color w:val="0000FF"/>
          <w:sz w:val="20"/>
          <w:szCs w:val="20"/>
          <w:lang w:val="en-US"/>
        </w:rPr>
        <w:t>#include</w:t>
      </w:r>
      <w:r>
        <w:rPr>
          <w:rFonts w:ascii="ＭＳ ゴシック" w:eastAsia="ＭＳ ゴシック" w:hAnsi="Times New Roman" w:cs="ＭＳ ゴシック"/>
          <w:noProof/>
          <w:color w:val="A31515"/>
          <w:sz w:val="20"/>
          <w:szCs w:val="20"/>
          <w:lang w:val="en-US"/>
        </w:rPr>
        <w:t>&lt;malloc.h&gt;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color w:val="A31515"/>
          <w:sz w:val="20"/>
          <w:szCs w:val="20"/>
          <w:lang w:val="en-US"/>
        </w:rPr>
      </w:pPr>
      <w:r>
        <w:rPr>
          <w:rFonts w:ascii="ＭＳ ゴシック" w:eastAsia="ＭＳ ゴシック" w:hAnsi="Times New Roman" w:cs="ＭＳ ゴシック"/>
          <w:noProof/>
          <w:color w:val="0000FF"/>
          <w:sz w:val="20"/>
          <w:szCs w:val="20"/>
          <w:lang w:val="en-US"/>
        </w:rPr>
        <w:t>#include</w:t>
      </w:r>
      <w:r>
        <w:rPr>
          <w:rFonts w:ascii="ＭＳ ゴシック" w:eastAsia="ＭＳ ゴシック" w:hAnsi="Times New Roman" w:cs="ＭＳ ゴシック"/>
          <w:noProof/>
          <w:color w:val="A31515"/>
          <w:sz w:val="20"/>
          <w:szCs w:val="20"/>
          <w:lang w:val="en-US"/>
        </w:rPr>
        <w:t>&lt;stdlib.h&gt;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color w:val="A31515"/>
          <w:sz w:val="20"/>
          <w:szCs w:val="20"/>
          <w:lang w:val="en-US"/>
        </w:rPr>
      </w:pPr>
      <w:r>
        <w:rPr>
          <w:rFonts w:ascii="ＭＳ ゴシック" w:eastAsia="ＭＳ ゴシック" w:hAnsi="Times New Roman" w:cs="ＭＳ ゴシック"/>
          <w:noProof/>
          <w:color w:val="0000FF"/>
          <w:sz w:val="20"/>
          <w:szCs w:val="20"/>
          <w:lang w:val="en-US"/>
        </w:rPr>
        <w:t>#include</w:t>
      </w:r>
      <w:r>
        <w:rPr>
          <w:rFonts w:ascii="ＭＳ ゴシック" w:eastAsia="ＭＳ ゴシック" w:hAnsi="Times New Roman" w:cs="ＭＳ ゴシック"/>
          <w:noProof/>
          <w:color w:val="A31515"/>
          <w:sz w:val="20"/>
          <w:szCs w:val="20"/>
          <w:lang w:val="en-US"/>
        </w:rPr>
        <w:t>&lt;time.h&gt;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*MakeC(</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void</w:t>
      </w:r>
      <w:r>
        <w:rPr>
          <w:rFonts w:ascii="ＭＳ ゴシック" w:eastAsia="ＭＳ ゴシック" w:hAnsi="Times New Roman" w:cs="ＭＳ ゴシック"/>
          <w:noProof/>
          <w:sz w:val="20"/>
          <w:szCs w:val="20"/>
          <w:lang w:val="en-US"/>
        </w:rPr>
        <w:t xml:space="preserve"> print_vector(</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 </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void</w:t>
      </w:r>
      <w:r>
        <w:rPr>
          <w:rFonts w:ascii="ＭＳ ゴシック" w:eastAsia="ＭＳ ゴシック" w:hAnsi="Times New Roman" w:cs="ＭＳ ゴシック"/>
          <w:noProof/>
          <w:sz w:val="20"/>
          <w:szCs w:val="20"/>
          <w:lang w:val="en-US"/>
        </w:rPr>
        <w:t xml:space="preserve"> print_matrix(</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 </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NR, </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NC)</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**MakeCN(</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*make_vector(</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void</w:t>
      </w:r>
      <w:r>
        <w:rPr>
          <w:rFonts w:ascii="ＭＳ ゴシック" w:eastAsia="ＭＳ ゴシック" w:hAnsi="Times New Roman" w:cs="ＭＳ ゴシック"/>
          <w:noProof/>
          <w:sz w:val="20"/>
          <w:szCs w:val="20"/>
          <w:lang w:val="en-US"/>
        </w:rPr>
        <w:t xml:space="preserve"> FastCosine(</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*x, </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*y, </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*w, </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*C, </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 </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skip)</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*make_random_vector(</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*mat_vec_mult(</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 </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*N, </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void</w:t>
      </w:r>
      <w:r>
        <w:rPr>
          <w:rFonts w:ascii="ＭＳ ゴシック" w:eastAsia="ＭＳ ゴシック" w:hAnsi="Times New Roman" w:cs="ＭＳ ゴシック"/>
          <w:noProof/>
          <w:sz w:val="20"/>
          <w:szCs w:val="20"/>
          <w:lang w:val="en-US"/>
        </w:rPr>
        <w:t xml:space="preserve"> free_vector(</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void</w:t>
      </w:r>
      <w:r>
        <w:rPr>
          <w:rFonts w:ascii="ＭＳ ゴシック" w:eastAsia="ＭＳ ゴシック" w:hAnsi="Times New Roman" w:cs="ＭＳ ゴシック"/>
          <w:noProof/>
          <w:sz w:val="20"/>
          <w:szCs w:val="20"/>
          <w:lang w:val="en-US"/>
        </w:rPr>
        <w:t xml:space="preserve"> free_matrix(</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**M)</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*vec_sub(</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*B, </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*C, </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norm(</w:t>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*N, </w:t>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main(</w:t>
      </w:r>
      <w:r>
        <w:rPr>
          <w:rFonts w:ascii="ＭＳ ゴシック" w:eastAsia="ＭＳ ゴシック" w:hAnsi="Times New Roman" w:cs="ＭＳ ゴシック"/>
          <w:noProof/>
          <w:color w:val="0000FF"/>
          <w:sz w:val="20"/>
          <w:szCs w:val="20"/>
          <w:lang w:val="en-US"/>
        </w:rPr>
        <w:t>void</w:t>
      </w:r>
      <w:r>
        <w:rPr>
          <w:rFonts w:ascii="ＭＳ ゴシック" w:eastAsia="ＭＳ ゴシック" w:hAnsi="Times New Roman" w:cs="ＭＳ ゴシック"/>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color w:val="0000FF"/>
          <w:sz w:val="20"/>
          <w:szCs w:val="20"/>
          <w:lang w:val="en-US"/>
        </w:rPr>
        <w:t>double</w:t>
      </w:r>
      <w:r>
        <w:rPr>
          <w:rFonts w:ascii="ＭＳ ゴシック" w:eastAsia="ＭＳ ゴシック" w:hAnsi="Times New Roman" w:cs="ＭＳ ゴシック"/>
          <w:noProof/>
          <w:sz w:val="20"/>
          <w:szCs w:val="20"/>
          <w:lang w:val="en-US"/>
        </w:rPr>
        <w:t xml:space="preserve"> *C, *x, *y, *w, *A, **CN, then, now, diff</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color w:val="0000FF"/>
          <w:sz w:val="20"/>
          <w:szCs w:val="20"/>
          <w:lang w:val="en-US"/>
        </w:rPr>
        <w:t>int</w:t>
      </w:r>
      <w:r>
        <w:rPr>
          <w:rFonts w:ascii="ＭＳ ゴシック" w:eastAsia="ＭＳ ゴシック" w:hAnsi="Times New Roman" w:cs="ＭＳ ゴシック"/>
          <w:noProof/>
          <w:sz w:val="20"/>
          <w:szCs w:val="20"/>
          <w:lang w:val="en-US"/>
        </w:rPr>
        <w:t xml:space="preserve"> N, skip, i, j</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t>printf(</w:t>
      </w:r>
      <w:r>
        <w:rPr>
          <w:rFonts w:ascii="ＭＳ ゴシック" w:eastAsia="ＭＳ ゴシック" w:hAnsi="Times New Roman" w:cs="ＭＳ ゴシック"/>
          <w:noProof/>
          <w:color w:val="A31515"/>
          <w:sz w:val="20"/>
          <w:szCs w:val="20"/>
          <w:lang w:val="en-US"/>
        </w:rPr>
        <w:t>"Name:\t\tJialu Tu\n"</w:t>
      </w:r>
      <w:r>
        <w:rPr>
          <w:rFonts w:ascii="ＭＳ ゴシック" w:eastAsia="ＭＳ ゴシック" w:hAnsi="Times New Roman" w:cs="ＭＳ ゴシック"/>
          <w:noProof/>
          <w:sz w:val="20"/>
          <w:szCs w:val="20"/>
          <w:lang w:val="en-US"/>
        </w:rPr>
        <w:t>)</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t>printf(</w:t>
      </w:r>
      <w:r>
        <w:rPr>
          <w:rFonts w:ascii="ＭＳ ゴシック" w:eastAsia="ＭＳ ゴシック" w:hAnsi="Times New Roman" w:cs="ＭＳ ゴシック"/>
          <w:noProof/>
          <w:color w:val="A31515"/>
          <w:sz w:val="20"/>
          <w:szCs w:val="20"/>
          <w:lang w:val="en-US"/>
        </w:rPr>
        <w:t>"Email Address:\tjialu.tu06@imperial.ac.uk\n"</w:t>
      </w:r>
      <w:r>
        <w:rPr>
          <w:rFonts w:ascii="ＭＳ ゴシック" w:eastAsia="ＭＳ ゴシック" w:hAnsi="Times New Roman" w:cs="ＭＳ ゴシック"/>
          <w:noProof/>
          <w:sz w:val="20"/>
          <w:szCs w:val="20"/>
          <w:lang w:val="en-US"/>
        </w:rPr>
        <w:t>)</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t>printf(</w:t>
      </w:r>
      <w:r>
        <w:rPr>
          <w:rFonts w:ascii="ＭＳ ゴシック" w:eastAsia="ＭＳ ゴシック" w:hAnsi="Times New Roman" w:cs="ＭＳ ゴシック"/>
          <w:noProof/>
          <w:color w:val="A31515"/>
          <w:sz w:val="20"/>
          <w:szCs w:val="20"/>
          <w:lang w:val="en-US"/>
        </w:rPr>
        <w:t>"Course Code:\tG100\n"</w:t>
      </w:r>
      <w:r>
        <w:rPr>
          <w:rFonts w:ascii="ＭＳ ゴシック" w:eastAsia="ＭＳ ゴシック" w:hAnsi="Times New Roman" w:cs="ＭＳ ゴシック"/>
          <w:noProof/>
          <w:sz w:val="20"/>
          <w:szCs w:val="20"/>
          <w:lang w:val="en-US"/>
        </w:rPr>
        <w:t>)</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t>printf(</w:t>
      </w:r>
      <w:r>
        <w:rPr>
          <w:rFonts w:ascii="ＭＳ ゴシック" w:eastAsia="ＭＳ ゴシック" w:hAnsi="Times New Roman" w:cs="ＭＳ ゴシック"/>
          <w:noProof/>
          <w:color w:val="A31515"/>
          <w:sz w:val="20"/>
          <w:szCs w:val="20"/>
          <w:lang w:val="en-US"/>
        </w:rPr>
        <w:t>"Module Code:\tM3SC\n"</w:t>
      </w:r>
      <w:r>
        <w:rPr>
          <w:rFonts w:ascii="ＭＳ ゴシック" w:eastAsia="ＭＳ ゴシック" w:hAnsi="Times New Roman" w:cs="ＭＳ ゴシック"/>
          <w:noProof/>
          <w:sz w:val="20"/>
          <w:szCs w:val="20"/>
          <w:lang w:val="en-US"/>
        </w:rPr>
        <w:t>)</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t>printf(</w:t>
      </w:r>
      <w:r>
        <w:rPr>
          <w:rFonts w:ascii="ＭＳ ゴシック" w:eastAsia="ＭＳ ゴシック" w:hAnsi="Times New Roman" w:cs="ＭＳ ゴシック"/>
          <w:noProof/>
          <w:color w:val="A31515"/>
          <w:sz w:val="20"/>
          <w:szCs w:val="20"/>
          <w:lang w:val="en-US"/>
        </w:rPr>
        <w:t>"Date:\t\t%s\n"</w:t>
      </w:r>
      <w:r>
        <w:rPr>
          <w:rFonts w:ascii="ＭＳ ゴシック" w:eastAsia="ＭＳ ゴシック" w:hAnsi="Times New Roman" w:cs="ＭＳ ゴシック"/>
          <w:noProof/>
          <w:sz w:val="20"/>
          <w:szCs w:val="20"/>
          <w:lang w:val="en-US"/>
        </w:rPr>
        <w:t>,__DATE__)</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t>printf(</w:t>
      </w:r>
      <w:r>
        <w:rPr>
          <w:rFonts w:ascii="ＭＳ ゴシック" w:eastAsia="ＭＳ ゴシック" w:hAnsi="Times New Roman" w:cs="ＭＳ ゴシック"/>
          <w:noProof/>
          <w:color w:val="A31515"/>
          <w:sz w:val="20"/>
          <w:szCs w:val="20"/>
          <w:lang w:val="en-US"/>
        </w:rPr>
        <w:t>"Time:\t\t%s\n\n"</w:t>
      </w:r>
      <w:r>
        <w:rPr>
          <w:rFonts w:ascii="ＭＳ ゴシック" w:eastAsia="ＭＳ ゴシック" w:hAnsi="Times New Roman" w:cs="ＭＳ ゴシック"/>
          <w:noProof/>
          <w:sz w:val="20"/>
          <w:szCs w:val="20"/>
          <w:lang w:val="en-US"/>
        </w:rPr>
        <w:t>,__TIME__)</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color w:val="0000FF"/>
          <w:sz w:val="20"/>
          <w:szCs w:val="20"/>
          <w:lang w:val="en-US"/>
        </w:rPr>
        <w:t>for</w:t>
      </w:r>
      <w:r>
        <w:rPr>
          <w:rFonts w:ascii="ＭＳ ゴシック" w:eastAsia="ＭＳ ゴシック" w:hAnsi="Times New Roman" w:cs="ＭＳ ゴシック"/>
          <w:noProof/>
          <w:sz w:val="20"/>
          <w:szCs w:val="20"/>
          <w:lang w:val="en-US"/>
        </w:rPr>
        <w:t xml:space="preserve"> (N=2</w:t>
      </w:r>
      <w:r>
        <w:rPr>
          <w:rFonts w:ascii="ＭＳ ゴシック" w:eastAsia="ＭＳ ゴシック" w:hAnsi="Times New Roman" w:cs="ＭＳ ゴシック" w:hint="eastAsia"/>
          <w:noProof/>
          <w:sz w:val="20"/>
          <w:szCs w:val="20"/>
          <w:lang w:val="en-US"/>
        </w:rPr>
        <w:t>;</w:t>
      </w:r>
      <w:r>
        <w:rPr>
          <w:rFonts w:ascii="ＭＳ ゴシック" w:eastAsia="ＭＳ ゴシック" w:hAnsi="Times New Roman" w:cs="ＭＳ ゴシック"/>
          <w:noProof/>
          <w:sz w:val="20"/>
          <w:szCs w:val="20"/>
          <w:lang w:val="en-US"/>
        </w:rPr>
        <w:t xml:space="preserve"> N&lt;=16</w:t>
      </w:r>
      <w:r>
        <w:rPr>
          <w:rFonts w:ascii="ＭＳ ゴシック" w:eastAsia="ＭＳ ゴシック" w:hAnsi="Times New Roman" w:cs="ＭＳ ゴシック" w:hint="eastAsia"/>
          <w:noProof/>
          <w:sz w:val="20"/>
          <w:szCs w:val="20"/>
          <w:lang w:val="en-US"/>
        </w:rPr>
        <w:t>;</w:t>
      </w:r>
      <w:r>
        <w:rPr>
          <w:rFonts w:ascii="ＭＳ ゴシック" w:eastAsia="ＭＳ ゴシック" w:hAnsi="Times New Roman" w:cs="ＭＳ ゴシック"/>
          <w:noProof/>
          <w:sz w:val="20"/>
          <w:szCs w:val="20"/>
          <w:lang w:val="en-US"/>
        </w:rPr>
        <w:t xml:space="preserve"> N*=2)</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skip=1</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Times New Roman"/>
          <w:noProof/>
          <w:color w:val="008000"/>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y=make_random_vector(N)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Times New Roman"/>
          <w:noProof/>
          <w:sz w:val="20"/>
          <w:szCs w:val="20"/>
          <w:lang w:val="en-US"/>
        </w:rPr>
        <w:tab/>
      </w:r>
      <w:r>
        <w:rPr>
          <w:rFonts w:ascii="ＭＳ ゴシック" w:eastAsia="ＭＳ ゴシック" w:hAnsi="Times New Roman" w:cs="Times New Roman"/>
          <w:noProof/>
          <w:sz w:val="20"/>
          <w:szCs w:val="20"/>
          <w:lang w:val="en-US"/>
        </w:rPr>
        <w:tab/>
      </w:r>
      <w:r>
        <w:rPr>
          <w:rFonts w:ascii="ＭＳ ゴシック" w:eastAsia="ＭＳ ゴシック" w:hAnsi="Times New Roman" w:cs="ＭＳ ゴシック"/>
          <w:noProof/>
          <w:sz w:val="20"/>
          <w:szCs w:val="20"/>
          <w:lang w:val="en-US"/>
        </w:rPr>
        <w:t>x=make_vector(N)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w=make_vector(N)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C=MakeC(N)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color w:val="0000FF"/>
          <w:sz w:val="20"/>
          <w:szCs w:val="20"/>
          <w:lang w:val="en-US"/>
        </w:rPr>
        <w:t>for</w:t>
      </w:r>
      <w:r>
        <w:rPr>
          <w:rFonts w:ascii="ＭＳ ゴシック" w:eastAsia="ＭＳ ゴシック" w:hAnsi="Times New Roman" w:cs="ＭＳ ゴシック"/>
          <w:noProof/>
          <w:sz w:val="20"/>
          <w:szCs w:val="20"/>
          <w:lang w:val="en-US"/>
        </w:rPr>
        <w:t xml:space="preserve"> (i=0</w:t>
      </w:r>
      <w:r>
        <w:rPr>
          <w:rFonts w:ascii="ＭＳ ゴシック" w:eastAsia="ＭＳ ゴシック" w:hAnsi="Times New Roman" w:cs="ＭＳ ゴシック" w:hint="eastAsia"/>
          <w:noProof/>
          <w:sz w:val="20"/>
          <w:szCs w:val="20"/>
          <w:lang w:val="en-US"/>
        </w:rPr>
        <w:t>;</w:t>
      </w:r>
      <w:r>
        <w:rPr>
          <w:rFonts w:ascii="ＭＳ ゴシック" w:eastAsia="ＭＳ ゴシック" w:hAnsi="Times New Roman" w:cs="ＭＳ ゴシック"/>
          <w:noProof/>
          <w:sz w:val="20"/>
          <w:szCs w:val="20"/>
          <w:lang w:val="en-US"/>
        </w:rPr>
        <w:t>i&lt;=N</w:t>
      </w:r>
      <w:r>
        <w:rPr>
          <w:rFonts w:ascii="ＭＳ ゴシック" w:eastAsia="ＭＳ ゴシック" w:hAnsi="Times New Roman" w:cs="ＭＳ ゴシック" w:hint="eastAsia"/>
          <w:noProof/>
          <w:sz w:val="20"/>
          <w:szCs w:val="20"/>
          <w:lang w:val="en-US"/>
        </w:rPr>
        <w:t>;</w:t>
      </w:r>
      <w:r>
        <w:rPr>
          <w:rFonts w:ascii="ＭＳ ゴシック" w:eastAsia="ＭＳ ゴシック" w:hAnsi="Times New Roman" w:cs="ＭＳ ゴシック"/>
          <w:noProof/>
          <w:sz w:val="20"/>
          <w:szCs w:val="20"/>
          <w:lang w:val="en-US"/>
        </w:rPr>
        <w:t>i++)</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w[i]=y[i]</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w[0]=w[0]/2</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w[N]=w[N]/2</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CN=MakeCN(N)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A=make_vector(N)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A=mat_vec_mult(CN,w,N)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FastCosine(x,y,w,C,N,skip)</w:t>
      </w:r>
      <w:r>
        <w:rPr>
          <w:rFonts w:ascii="ＭＳ ゴシック" w:eastAsia="ＭＳ ゴシック" w:hAnsi="Times New Roman" w:cs="ＭＳ ゴシック" w:hint="eastAsia"/>
          <w:noProof/>
          <w:sz w:val="20"/>
          <w:szCs w:val="20"/>
          <w:lang w:val="en-US"/>
        </w:rPr>
        <w:t>;</w:t>
      </w:r>
    </w:p>
    <w:p w:rsidR="00614120" w:rsidRDefault="00614120" w:rsidP="005677B1">
      <w:pPr>
        <w:autoSpaceDE w:val="0"/>
        <w:autoSpaceDN w:val="0"/>
        <w:adjustRightInd w:val="0"/>
        <w:spacing w:after="0" w:line="240" w:lineRule="auto"/>
        <w:rPr>
          <w:rFonts w:ascii="ＭＳ ゴシック" w:eastAsia="ＭＳ ゴシック" w:hAnsi="Times New Roman" w:cs="Times New Roman"/>
          <w:noProof/>
          <w:sz w:val="20"/>
          <w:szCs w:val="20"/>
          <w:lang w:val="en-US"/>
        </w:rPr>
      </w:pPr>
    </w:p>
    <w:p w:rsidR="00614120" w:rsidRDefault="00614120" w:rsidP="005677B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Times New Roman"/>
          <w:noProof/>
          <w:sz w:val="20"/>
          <w:szCs w:val="20"/>
          <w:lang w:val="en-US"/>
        </w:rPr>
      </w:pPr>
      <w:r>
        <w:rPr>
          <w:rFonts w:ascii="ＭＳ ゴシック" w:eastAsia="ＭＳ ゴシック" w:hAnsi="Times New Roman" w:cs="Times New Roman"/>
          <w:noProof/>
          <w:sz w:val="20"/>
          <w:szCs w:val="20"/>
          <w:lang w:val="en-US"/>
        </w:rPr>
        <w:tab/>
      </w:r>
      <w:r>
        <w:rPr>
          <w:rFonts w:ascii="ＭＳ ゴシック" w:eastAsia="ＭＳ ゴシック" w:hAnsi="Times New Roman" w:cs="Times New Roman"/>
          <w:noProof/>
          <w:sz w:val="20"/>
          <w:szCs w:val="20"/>
          <w:lang w:val="en-US"/>
        </w:rPr>
        <w:tab/>
      </w:r>
      <w:r>
        <w:rPr>
          <w:rFonts w:ascii="ＭＳ ゴシック" w:eastAsia="ＭＳ ゴシック" w:hAnsi="Times New Roman" w:cs="ＭＳ ゴシック"/>
          <w:noProof/>
          <w:sz w:val="20"/>
          <w:szCs w:val="20"/>
          <w:lang w:val="en-US"/>
        </w:rPr>
        <w:t>printf(</w:t>
      </w:r>
      <w:r>
        <w:rPr>
          <w:rFonts w:ascii="ＭＳ ゴシック" w:eastAsia="ＭＳ ゴシック" w:hAnsi="Times New Roman" w:cs="ＭＳ ゴシック"/>
          <w:noProof/>
          <w:color w:val="A31515"/>
          <w:sz w:val="20"/>
          <w:szCs w:val="20"/>
          <w:lang w:val="en-US"/>
        </w:rPr>
        <w:t>"N=%d\n"</w:t>
      </w:r>
      <w:r>
        <w:rPr>
          <w:rFonts w:ascii="ＭＳ ゴシック" w:eastAsia="ＭＳ ゴシック" w:hAnsi="Times New Roman" w:cs="ＭＳ ゴシック"/>
          <w:noProof/>
          <w:sz w:val="20"/>
          <w:szCs w:val="20"/>
          <w:lang w:val="en-US"/>
        </w:rPr>
        <w:t>,N)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Times New Roman"/>
          <w:noProof/>
          <w:sz w:val="20"/>
          <w:szCs w:val="20"/>
          <w:lang w:val="en-US"/>
        </w:rPr>
        <w:tab/>
      </w:r>
      <w:r>
        <w:rPr>
          <w:rFonts w:ascii="ＭＳ ゴシック" w:eastAsia="ＭＳ ゴシック" w:hAnsi="Times New Roman" w:cs="Times New Roman"/>
          <w:noProof/>
          <w:sz w:val="20"/>
          <w:szCs w:val="20"/>
          <w:lang w:val="en-US"/>
        </w:rPr>
        <w:tab/>
      </w:r>
      <w:r>
        <w:rPr>
          <w:rFonts w:ascii="ＭＳ ゴシック" w:eastAsia="ＭＳ ゴシック" w:hAnsi="Times New Roman" w:cs="ＭＳ ゴシック"/>
          <w:noProof/>
          <w:sz w:val="20"/>
          <w:szCs w:val="20"/>
          <w:lang w:val="en-US"/>
        </w:rPr>
        <w:t>print_vector(x,N)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Times New Roman"/>
          <w:noProof/>
          <w:color w:val="008000"/>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print_vector(A,N)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Times New Roman"/>
          <w:noProof/>
          <w:sz w:val="20"/>
          <w:szCs w:val="20"/>
          <w:lang w:val="en-US"/>
        </w:rPr>
      </w:pPr>
      <w:r>
        <w:rPr>
          <w:rFonts w:ascii="ＭＳ ゴシック" w:eastAsia="ＭＳ ゴシック" w:hAnsi="Times New Roman" w:cs="Times New Roman"/>
          <w:noProof/>
          <w:color w:val="008000"/>
          <w:sz w:val="20"/>
          <w:szCs w:val="20"/>
          <w:lang w:val="en-US"/>
        </w:rPr>
        <w:tab/>
      </w:r>
      <w:r>
        <w:rPr>
          <w:rFonts w:ascii="ＭＳ ゴシック" w:eastAsia="ＭＳ ゴシック" w:hAnsi="Times New Roman" w:cs="Times New Roman"/>
          <w:noProof/>
          <w:color w:val="008000"/>
          <w:sz w:val="20"/>
          <w:szCs w:val="20"/>
          <w:lang w:val="en-US"/>
        </w:rPr>
        <w:tab/>
      </w:r>
      <w:r>
        <w:rPr>
          <w:rFonts w:ascii="ＭＳ ゴシック" w:eastAsia="ＭＳ ゴシック" w:hAnsi="Times New Roman" w:cs="ＭＳ ゴシック"/>
          <w:noProof/>
          <w:sz w:val="20"/>
          <w:szCs w:val="20"/>
          <w:lang w:val="en-US"/>
        </w:rPr>
        <w:t>printf(</w:t>
      </w:r>
      <w:r>
        <w:rPr>
          <w:rFonts w:ascii="ＭＳ ゴシック" w:eastAsia="ＭＳ ゴシック" w:hAnsi="Times New Roman" w:cs="ＭＳ ゴシック"/>
          <w:noProof/>
          <w:color w:val="A31515"/>
          <w:sz w:val="20"/>
          <w:szCs w:val="20"/>
          <w:lang w:val="en-US"/>
        </w:rPr>
        <w:t>"\n"</w:t>
      </w:r>
      <w:r>
        <w:rPr>
          <w:rFonts w:ascii="ＭＳ ゴシック" w:eastAsia="ＭＳ ゴシック" w:hAnsi="Times New Roman" w:cs="ＭＳ ゴシック"/>
          <w:noProof/>
          <w:sz w:val="20"/>
          <w:szCs w:val="20"/>
          <w:lang w:val="en-US"/>
        </w:rPr>
        <w:t>)</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Times New Roman"/>
          <w:noProof/>
          <w:color w:val="008000"/>
          <w:sz w:val="20"/>
          <w:szCs w:val="20"/>
          <w:lang w:val="en-US"/>
        </w:rPr>
      </w:pP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Times New Roman"/>
          <w:noProof/>
          <w:sz w:val="20"/>
          <w:szCs w:val="20"/>
          <w:lang w:val="en-US"/>
        </w:rPr>
        <w:tab/>
      </w:r>
      <w:r>
        <w:rPr>
          <w:rFonts w:ascii="ＭＳ ゴシック" w:eastAsia="ＭＳ ゴシック" w:hAnsi="Times New Roman" w:cs="Times New Roman"/>
          <w:noProof/>
          <w:sz w:val="20"/>
          <w:szCs w:val="20"/>
          <w:lang w:val="en-US"/>
        </w:rPr>
        <w:tab/>
      </w:r>
      <w:r>
        <w:rPr>
          <w:rFonts w:ascii="ＭＳ ゴシック" w:eastAsia="ＭＳ ゴシック" w:hAnsi="Times New Roman" w:cs="ＭＳ ゴシック"/>
          <w:noProof/>
          <w:sz w:val="20"/>
          <w:szCs w:val="20"/>
          <w:lang w:val="en-US"/>
        </w:rPr>
        <w:t>free_vector(C)</w:t>
      </w:r>
      <w:r>
        <w:rPr>
          <w:rFonts w:ascii="ＭＳ ゴシック" w:eastAsia="ＭＳ ゴシック" w:hAnsi="Times New Roman" w:cs="ＭＳ ゴシック" w:hint="eastAsia"/>
          <w:noProof/>
          <w:sz w:val="20"/>
          <w:szCs w:val="20"/>
          <w:lang w:val="en-US"/>
        </w:rPr>
        <w:t>;</w:t>
      </w:r>
      <w:r>
        <w:rPr>
          <w:rFonts w:ascii="ＭＳ ゴシック" w:eastAsia="ＭＳ ゴシック" w:hAnsi="Times New Roman" w:cs="ＭＳ ゴシック"/>
          <w:noProof/>
          <w:sz w:val="20"/>
          <w:szCs w:val="20"/>
          <w:lang w:val="en-US"/>
        </w:rPr>
        <w:t>free_vector(x)</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free_vector(y)</w:t>
      </w:r>
      <w:r>
        <w:rPr>
          <w:rFonts w:ascii="ＭＳ ゴシック" w:eastAsia="ＭＳ ゴシック" w:hAnsi="Times New Roman" w:cs="ＭＳ ゴシック" w:hint="eastAsia"/>
          <w:noProof/>
          <w:sz w:val="20"/>
          <w:szCs w:val="20"/>
          <w:lang w:val="en-US"/>
        </w:rPr>
        <w:t>;</w:t>
      </w:r>
      <w:r>
        <w:rPr>
          <w:rFonts w:ascii="ＭＳ ゴシック" w:eastAsia="ＭＳ ゴシック" w:hAnsi="Times New Roman" w:cs="ＭＳ ゴシック"/>
          <w:noProof/>
          <w:sz w:val="20"/>
          <w:szCs w:val="20"/>
          <w:lang w:val="en-US"/>
        </w:rPr>
        <w:t>free_vector(w)</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sz w:val="20"/>
          <w:szCs w:val="20"/>
          <w:lang w:val="en-US"/>
        </w:rPr>
        <w:tab/>
        <w:t>free_matrix(CN)</w:t>
      </w:r>
      <w:r>
        <w:rPr>
          <w:rFonts w:ascii="ＭＳ ゴシック" w:eastAsia="ＭＳ ゴシック" w:hAnsi="Times New Roman" w:cs="ＭＳ ゴシック" w:hint="eastAsia"/>
          <w:noProof/>
          <w:sz w:val="20"/>
          <w:szCs w:val="20"/>
          <w:lang w:val="en-US"/>
        </w:rPr>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t>}</w:t>
      </w: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p>
    <w:p w:rsidR="00614120" w:rsidRDefault="00614120" w:rsidP="009C202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ＭＳ ゴシック" w:eastAsia="ＭＳ ゴシック" w:hAnsi="Times New Roman" w:cs="ＭＳ ゴシック"/>
          <w:noProof/>
          <w:sz w:val="20"/>
          <w:szCs w:val="20"/>
          <w:lang w:val="en-US"/>
        </w:rPr>
      </w:pPr>
      <w:r>
        <w:rPr>
          <w:rFonts w:ascii="ＭＳ ゴシック" w:eastAsia="ＭＳ ゴシック" w:hAnsi="Times New Roman" w:cs="ＭＳ ゴシック"/>
          <w:noProof/>
          <w:sz w:val="20"/>
          <w:szCs w:val="20"/>
          <w:lang w:val="en-US"/>
        </w:rPr>
        <w:tab/>
      </w:r>
      <w:r>
        <w:rPr>
          <w:rFonts w:ascii="ＭＳ ゴシック" w:eastAsia="ＭＳ ゴシック" w:hAnsi="Times New Roman" w:cs="ＭＳ ゴシック"/>
          <w:noProof/>
          <w:color w:val="0000FF"/>
          <w:sz w:val="20"/>
          <w:szCs w:val="20"/>
          <w:lang w:val="en-US"/>
        </w:rPr>
        <w:t>return</w:t>
      </w:r>
      <w:r>
        <w:rPr>
          <w:rFonts w:ascii="ＭＳ ゴシック" w:eastAsia="ＭＳ ゴシック" w:hAnsi="Times New Roman" w:cs="ＭＳ ゴシック"/>
          <w:noProof/>
          <w:sz w:val="20"/>
          <w:szCs w:val="20"/>
          <w:lang w:val="en-US"/>
        </w:rPr>
        <w:t>(0)</w:t>
      </w:r>
      <w:r>
        <w:rPr>
          <w:rFonts w:ascii="ＭＳ ゴシック" w:eastAsia="ＭＳ ゴシック" w:hAnsi="Times New Roman" w:cs="ＭＳ ゴシック" w:hint="eastAsia"/>
          <w:noProof/>
          <w:sz w:val="20"/>
          <w:szCs w:val="20"/>
          <w:lang w:val="en-US"/>
        </w:rPr>
        <w:t>;</w:t>
      </w:r>
    </w:p>
    <w:p w:rsidR="00614120" w:rsidRPr="000D30F5" w:rsidRDefault="00614120" w:rsidP="009C202B">
      <w:pPr>
        <w:pBdr>
          <w:top w:val="single" w:sz="4" w:space="1" w:color="auto"/>
          <w:left w:val="single" w:sz="4" w:space="1" w:color="auto"/>
          <w:bottom w:val="single" w:sz="4" w:space="1" w:color="auto"/>
          <w:right w:val="single" w:sz="4" w:space="1" w:color="auto"/>
        </w:pBdr>
        <w:spacing w:after="0"/>
        <w:rPr>
          <w:rFonts w:ascii="Courier New" w:eastAsia="ＭＳ ゴシック" w:hAnsi="Courier New" w:cs="Times New Roman"/>
          <w:noProof/>
          <w:sz w:val="20"/>
          <w:szCs w:val="20"/>
          <w:lang w:val="en-US"/>
        </w:rPr>
      </w:pPr>
      <w:r>
        <w:rPr>
          <w:rFonts w:ascii="ＭＳ ゴシック" w:eastAsia="ＭＳ ゴシック" w:hAnsi="Times New Roman" w:cs="Times New Roman"/>
          <w:noProof/>
          <w:sz w:val="20"/>
          <w:szCs w:val="20"/>
          <w:lang w:val="en-US"/>
        </w:rPr>
        <w:t>}</w:t>
      </w:r>
    </w:p>
    <w:p w:rsidR="00614120" w:rsidRPr="0016065E" w:rsidRDefault="00614120" w:rsidP="0016065E">
      <w:pPr>
        <w:rPr>
          <w:rFonts w:ascii="Courier New" w:eastAsia="ＭＳ ゴシック" w:hAnsi="Courier New" w:cs="Times New Roman"/>
          <w:sz w:val="20"/>
          <w:szCs w:val="20"/>
          <w:lang w:val="en-US"/>
        </w:rPr>
      </w:pPr>
    </w:p>
    <w:p w:rsidR="00614120" w:rsidRPr="0016065E" w:rsidRDefault="00614120" w:rsidP="0016065E">
      <w:pPr>
        <w:rPr>
          <w:rFonts w:ascii="Courier New" w:eastAsia="ＭＳ ゴシック" w:hAnsi="Courier New" w:cs="Times New Roman"/>
          <w:sz w:val="20"/>
          <w:szCs w:val="20"/>
          <w:lang w:val="en-US"/>
        </w:rPr>
      </w:pPr>
      <w:r>
        <w:rPr>
          <w:rFonts w:ascii="Courier New" w:eastAsia="ＭＳ ゴシック" w:hAnsi="Courier New" w:cs="Courier New"/>
          <w:sz w:val="20"/>
          <w:szCs w:val="20"/>
          <w:lang w:val="en-US"/>
        </w:rPr>
        <w:t>And this is the result, the top is the result from my fast DCT and the bottom is by just doing matrix vector calculation. As we can see here, the results are the same.</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Name:           Jialu Tu</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Email Address:  jialu.tu06@imperial.ac.uk</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Course Code:    G100</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Module Code:    M3SC</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Date:           Apr 26 2009</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Time:           20:42:54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N=2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0.660863</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-0.0960265</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-0.466308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0.660863</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-0.0960265</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-0.466308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N=4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2.26753</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0.12236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0.372478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-0.209582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0.396924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2.26753</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0.12236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0.372478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-0.209582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0.396924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N=8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3.77979</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1.08199</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-0.685344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0.418425</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0.68952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0.496699</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0.178584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-0.534236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-0.488342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3.77979</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1.08199</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-0.685344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0.418425</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0.68952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0.496699</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0.178584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-0.534236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-0.488342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N=16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6.20811</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-0.768196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0.378568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0.804565</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-0.837779</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-1.71671</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-0.577422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0.163412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0.384228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0.972758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0.180313</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1.29111</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0.204398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0.102406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-0.0598306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-0.800032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0.17954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6.20811</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-0.768196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0.378568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0.804565</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-0.837779</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-1.71671</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-0.577422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0.163412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0.384228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0.972758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0.180313</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1.29111</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0.204398</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0.102406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-0.0598306</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-0.800032</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r w:rsidRPr="00FE1355">
        <w:rPr>
          <w:rFonts w:ascii="Courier New" w:eastAsia="ＭＳ ゴシック" w:hAnsi="Courier New" w:cs="Courier New"/>
          <w:sz w:val="20"/>
          <w:szCs w:val="20"/>
          <w:lang w:val="en-US"/>
        </w:rPr>
        <w:t xml:space="preserve">     0.17954</w:t>
      </w: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Courier New"/>
          <w:sz w:val="20"/>
          <w:szCs w:val="20"/>
          <w:lang w:val="en-US"/>
        </w:rPr>
      </w:pPr>
    </w:p>
    <w:p w:rsidR="00614120" w:rsidRPr="00FE1355" w:rsidRDefault="00614120" w:rsidP="00FE1355">
      <w:pPr>
        <w:pBdr>
          <w:top w:val="single" w:sz="4" w:space="1" w:color="auto"/>
          <w:left w:val="single" w:sz="4" w:space="1" w:color="auto"/>
          <w:bottom w:val="single" w:sz="4" w:space="1" w:color="auto"/>
          <w:right w:val="single" w:sz="4" w:space="1" w:color="auto"/>
        </w:pBdr>
        <w:spacing w:after="0" w:line="240" w:lineRule="auto"/>
        <w:rPr>
          <w:rFonts w:ascii="Courier New" w:eastAsia="ＭＳ ゴシック" w:hAnsi="Courier New" w:cs="Times New Roman"/>
          <w:sz w:val="20"/>
          <w:szCs w:val="20"/>
          <w:lang w:val="en-US"/>
        </w:rPr>
      </w:pPr>
      <w:r w:rsidRPr="00FE1355">
        <w:rPr>
          <w:rFonts w:ascii="Courier New" w:eastAsia="ＭＳ ゴシック" w:hAnsi="Courier New" w:cs="Courier New"/>
          <w:sz w:val="20"/>
          <w:szCs w:val="20"/>
          <w:lang w:val="en-US"/>
        </w:rPr>
        <w:t>Press any key to continue . . .</w:t>
      </w:r>
    </w:p>
    <w:p w:rsidR="00614120" w:rsidRDefault="00614120" w:rsidP="00FE1355">
      <w:pPr>
        <w:spacing w:line="240" w:lineRule="auto"/>
        <w:rPr>
          <w:rFonts w:ascii="Courier New" w:eastAsia="ＭＳ ゴシック" w:hAnsi="Courier New" w:cs="Times New Roman"/>
          <w:sz w:val="20"/>
          <w:szCs w:val="20"/>
          <w:lang w:val="en-US"/>
        </w:rPr>
      </w:pPr>
    </w:p>
    <w:p w:rsidR="00614120" w:rsidRDefault="00614120" w:rsidP="00FE1355">
      <w:pPr>
        <w:spacing w:line="240" w:lineRule="auto"/>
        <w:rPr>
          <w:rFonts w:ascii="Courier New" w:eastAsia="ＭＳ ゴシック" w:hAnsi="Courier New" w:cs="Times New Roman"/>
          <w:sz w:val="20"/>
          <w:szCs w:val="20"/>
          <w:lang w:val="en-US"/>
        </w:rPr>
      </w:pPr>
      <w:r>
        <w:rPr>
          <w:rFonts w:ascii="Courier New" w:eastAsia="ＭＳ ゴシック" w:hAnsi="Courier New" w:cs="Courier New"/>
          <w:sz w:val="20"/>
          <w:szCs w:val="20"/>
          <w:lang w:val="en-US"/>
        </w:rPr>
        <w:t>To test out my result to deal with cases N multiples of 3, I have used a different approach for my main.c, which is calculation the norm of the difference of the vector calculation from my transform and the direct matrix multiplication approach.</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121670">
        <w:rPr>
          <w:rFonts w:ascii="Courier New" w:eastAsia="ＭＳ ゴシック" w:hAnsi="Courier New" w:cs="Courier New"/>
          <w:noProof/>
          <w:color w:val="0000FF"/>
          <w:sz w:val="20"/>
          <w:szCs w:val="20"/>
          <w:lang w:val="en-US"/>
        </w:rPr>
        <w:t>#include</w:t>
      </w:r>
      <w:r w:rsidRPr="00121670">
        <w:rPr>
          <w:rFonts w:ascii="Courier New" w:eastAsia="ＭＳ ゴシック" w:hAnsi="Courier New" w:cs="Courier New"/>
          <w:noProof/>
          <w:color w:val="A31515"/>
          <w:sz w:val="20"/>
          <w:szCs w:val="20"/>
          <w:lang w:val="en-US"/>
        </w:rPr>
        <w:t>&lt;stdio.h&gt;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121670">
        <w:rPr>
          <w:rFonts w:ascii="Courier New" w:eastAsia="ＭＳ ゴシック" w:hAnsi="Courier New" w:cs="Courier New"/>
          <w:noProof/>
          <w:color w:val="0000FF"/>
          <w:sz w:val="20"/>
          <w:szCs w:val="20"/>
          <w:lang w:val="en-US"/>
        </w:rPr>
        <w:t>#include</w:t>
      </w:r>
      <w:r w:rsidRPr="00121670">
        <w:rPr>
          <w:rFonts w:ascii="Courier New" w:eastAsia="ＭＳ ゴシック" w:hAnsi="Courier New" w:cs="Courier New"/>
          <w:noProof/>
          <w:color w:val="A31515"/>
          <w:sz w:val="20"/>
          <w:szCs w:val="20"/>
          <w:lang w:val="en-US"/>
        </w:rPr>
        <w:t>&lt;malloc.h&gt;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121670">
        <w:rPr>
          <w:rFonts w:ascii="Courier New" w:eastAsia="ＭＳ ゴシック" w:hAnsi="Courier New" w:cs="Courier New"/>
          <w:noProof/>
          <w:color w:val="0000FF"/>
          <w:sz w:val="20"/>
          <w:szCs w:val="20"/>
          <w:lang w:val="en-US"/>
        </w:rPr>
        <w:t>#include</w:t>
      </w:r>
      <w:r w:rsidRPr="00121670">
        <w:rPr>
          <w:rFonts w:ascii="Courier New" w:eastAsia="ＭＳ ゴシック" w:hAnsi="Courier New" w:cs="Courier New"/>
          <w:noProof/>
          <w:color w:val="A31515"/>
          <w:sz w:val="20"/>
          <w:szCs w:val="20"/>
          <w:lang w:val="en-US"/>
        </w:rPr>
        <w:t>&lt;stdlib.h&gt;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color w:val="A31515"/>
          <w:sz w:val="20"/>
          <w:szCs w:val="20"/>
          <w:lang w:val="en-US"/>
        </w:rPr>
      </w:pPr>
      <w:r w:rsidRPr="00121670">
        <w:rPr>
          <w:rFonts w:ascii="Courier New" w:eastAsia="ＭＳ ゴシック" w:hAnsi="Courier New" w:cs="Courier New"/>
          <w:noProof/>
          <w:color w:val="0000FF"/>
          <w:sz w:val="20"/>
          <w:szCs w:val="20"/>
          <w:lang w:val="en-US"/>
        </w:rPr>
        <w:t>#include</w:t>
      </w:r>
      <w:r w:rsidRPr="00121670">
        <w:rPr>
          <w:rFonts w:ascii="Courier New" w:eastAsia="ＭＳ ゴシック" w:hAnsi="Courier New" w:cs="Courier New"/>
          <w:noProof/>
          <w:color w:val="A31515"/>
          <w:sz w:val="20"/>
          <w:szCs w:val="20"/>
          <w:lang w:val="en-US"/>
        </w:rPr>
        <w:t>&lt;time.h&gt;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*MakeC(</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void</w:t>
      </w:r>
      <w:r w:rsidRPr="00121670">
        <w:rPr>
          <w:rFonts w:ascii="Courier New" w:eastAsia="ＭＳ ゴシック" w:hAnsi="Courier New" w:cs="Courier New"/>
          <w:noProof/>
          <w:sz w:val="20"/>
          <w:szCs w:val="20"/>
          <w:lang w:val="en-US"/>
        </w:rPr>
        <w:t xml:space="preserve"> print_vector(</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 </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void</w:t>
      </w:r>
      <w:r w:rsidRPr="00121670">
        <w:rPr>
          <w:rFonts w:ascii="Courier New" w:eastAsia="ＭＳ ゴシック" w:hAnsi="Courier New" w:cs="Courier New"/>
          <w:noProof/>
          <w:sz w:val="20"/>
          <w:szCs w:val="20"/>
          <w:lang w:val="en-US"/>
        </w:rPr>
        <w:t xml:space="preserve"> print_matrix(</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 </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NR, </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NC);</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**MakeCN(</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*make_vector(</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void</w:t>
      </w:r>
      <w:r w:rsidRPr="00121670">
        <w:rPr>
          <w:rFonts w:ascii="Courier New" w:eastAsia="ＭＳ ゴシック" w:hAnsi="Courier New" w:cs="Courier New"/>
          <w:noProof/>
          <w:sz w:val="20"/>
          <w:szCs w:val="20"/>
          <w:lang w:val="en-US"/>
        </w:rPr>
        <w:t xml:space="preserve"> FastCosine(</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*x, </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*y, </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*w, </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*C, </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 </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skip);</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*make_random_vector(</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*mat_vec_mult(</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 </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*N, </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void</w:t>
      </w:r>
      <w:r w:rsidRPr="00121670">
        <w:rPr>
          <w:rFonts w:ascii="Courier New" w:eastAsia="ＭＳ ゴシック" w:hAnsi="Courier New" w:cs="Courier New"/>
          <w:noProof/>
          <w:sz w:val="20"/>
          <w:szCs w:val="20"/>
          <w:lang w:val="en-US"/>
        </w:rPr>
        <w:t xml:space="preserve"> free_vector(</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void</w:t>
      </w:r>
      <w:r w:rsidRPr="00121670">
        <w:rPr>
          <w:rFonts w:ascii="Courier New" w:eastAsia="ＭＳ ゴシック" w:hAnsi="Courier New" w:cs="Courier New"/>
          <w:noProof/>
          <w:sz w:val="20"/>
          <w:szCs w:val="20"/>
          <w:lang w:val="en-US"/>
        </w:rPr>
        <w:t xml:space="preserve"> free_matrix(</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**M);</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*vec_sub(</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*B, </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*C, </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norm(</w:t>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*N, </w:t>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main(</w:t>
      </w:r>
      <w:r w:rsidRPr="00121670">
        <w:rPr>
          <w:rFonts w:ascii="Courier New" w:eastAsia="ＭＳ ゴシック" w:hAnsi="Courier New" w:cs="Courier New"/>
          <w:noProof/>
          <w:color w:val="0000FF"/>
          <w:sz w:val="20"/>
          <w:szCs w:val="20"/>
          <w:lang w:val="en-US"/>
        </w:rPr>
        <w:t>void</w:t>
      </w:r>
      <w:r w:rsidRPr="00121670">
        <w:rPr>
          <w:rFonts w:ascii="Courier New" w:eastAsia="ＭＳ ゴシック" w:hAnsi="Courier New" w:cs="Courier New"/>
          <w:noProof/>
          <w:sz w:val="20"/>
          <w:szCs w:val="20"/>
          <w:lang w:val="en-US"/>
        </w:rPr>
        <w: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color w:val="0000FF"/>
          <w:sz w:val="20"/>
          <w:szCs w:val="20"/>
          <w:lang w:val="en-US"/>
        </w:rPr>
        <w:t>double</w:t>
      </w:r>
      <w:r w:rsidRPr="00121670">
        <w:rPr>
          <w:rFonts w:ascii="Courier New" w:eastAsia="ＭＳ ゴシック" w:hAnsi="Courier New" w:cs="Courier New"/>
          <w:noProof/>
          <w:sz w:val="20"/>
          <w:szCs w:val="20"/>
          <w:lang w:val="en-US"/>
        </w:rPr>
        <w:t xml:space="preserve"> *C, *x, *y, *w, *A, **CN, then, now, diff;</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color w:val="0000FF"/>
          <w:sz w:val="20"/>
          <w:szCs w:val="20"/>
          <w:lang w:val="en-US"/>
        </w:rPr>
        <w:t>int</w:t>
      </w:r>
      <w:r w:rsidRPr="00121670">
        <w:rPr>
          <w:rFonts w:ascii="Courier New" w:eastAsia="ＭＳ ゴシック" w:hAnsi="Courier New" w:cs="Courier New"/>
          <w:noProof/>
          <w:sz w:val="20"/>
          <w:szCs w:val="20"/>
          <w:lang w:val="en-US"/>
        </w:rPr>
        <w:t xml:space="preserve"> N, skip, i, j;</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t>printf(</w:t>
      </w:r>
      <w:r w:rsidRPr="00121670">
        <w:rPr>
          <w:rFonts w:ascii="Courier New" w:eastAsia="ＭＳ ゴシック" w:hAnsi="Courier New" w:cs="Courier New"/>
          <w:noProof/>
          <w:color w:val="A31515"/>
          <w:sz w:val="20"/>
          <w:szCs w:val="20"/>
          <w:lang w:val="en-US"/>
        </w:rPr>
        <w:t>"Name:\t\tJialu Tu\n"</w:t>
      </w:r>
      <w:r w:rsidRPr="00121670">
        <w:rPr>
          <w:rFonts w:ascii="Courier New" w:eastAsia="ＭＳ ゴシック" w:hAnsi="Courier New" w:cs="Courier New"/>
          <w:noProof/>
          <w:sz w:val="20"/>
          <w:szCs w:val="20"/>
          <w:lang w:val="en-US"/>
        </w:rPr>
        <w: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t>printf(</w:t>
      </w:r>
      <w:r w:rsidRPr="00121670">
        <w:rPr>
          <w:rFonts w:ascii="Courier New" w:eastAsia="ＭＳ ゴシック" w:hAnsi="Courier New" w:cs="Courier New"/>
          <w:noProof/>
          <w:color w:val="A31515"/>
          <w:sz w:val="20"/>
          <w:szCs w:val="20"/>
          <w:lang w:val="en-US"/>
        </w:rPr>
        <w:t>"Email Address:\tjialu.tu06@imperial.ac.uk\n"</w:t>
      </w:r>
      <w:r w:rsidRPr="00121670">
        <w:rPr>
          <w:rFonts w:ascii="Courier New" w:eastAsia="ＭＳ ゴシック" w:hAnsi="Courier New" w:cs="Courier New"/>
          <w:noProof/>
          <w:sz w:val="20"/>
          <w:szCs w:val="20"/>
          <w:lang w:val="en-US"/>
        </w:rPr>
        <w: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t>printf(</w:t>
      </w:r>
      <w:r w:rsidRPr="00121670">
        <w:rPr>
          <w:rFonts w:ascii="Courier New" w:eastAsia="ＭＳ ゴシック" w:hAnsi="Courier New" w:cs="Courier New"/>
          <w:noProof/>
          <w:color w:val="A31515"/>
          <w:sz w:val="20"/>
          <w:szCs w:val="20"/>
          <w:lang w:val="en-US"/>
        </w:rPr>
        <w:t>"Course Code:\tG100\n"</w:t>
      </w:r>
      <w:r w:rsidRPr="00121670">
        <w:rPr>
          <w:rFonts w:ascii="Courier New" w:eastAsia="ＭＳ ゴシック" w:hAnsi="Courier New" w:cs="Courier New"/>
          <w:noProof/>
          <w:sz w:val="20"/>
          <w:szCs w:val="20"/>
          <w:lang w:val="en-US"/>
        </w:rPr>
        <w: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t>printf(</w:t>
      </w:r>
      <w:r w:rsidRPr="00121670">
        <w:rPr>
          <w:rFonts w:ascii="Courier New" w:eastAsia="ＭＳ ゴシック" w:hAnsi="Courier New" w:cs="Courier New"/>
          <w:noProof/>
          <w:color w:val="A31515"/>
          <w:sz w:val="20"/>
          <w:szCs w:val="20"/>
          <w:lang w:val="en-US"/>
        </w:rPr>
        <w:t>"Module Code:\tM3SC\n"</w:t>
      </w:r>
      <w:r w:rsidRPr="00121670">
        <w:rPr>
          <w:rFonts w:ascii="Courier New" w:eastAsia="ＭＳ ゴシック" w:hAnsi="Courier New" w:cs="Courier New"/>
          <w:noProof/>
          <w:sz w:val="20"/>
          <w:szCs w:val="20"/>
          <w:lang w:val="en-US"/>
        </w:rPr>
        <w: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t>printf(</w:t>
      </w:r>
      <w:r w:rsidRPr="00121670">
        <w:rPr>
          <w:rFonts w:ascii="Courier New" w:eastAsia="ＭＳ ゴシック" w:hAnsi="Courier New" w:cs="Courier New"/>
          <w:noProof/>
          <w:color w:val="A31515"/>
          <w:sz w:val="20"/>
          <w:szCs w:val="20"/>
          <w:lang w:val="en-US"/>
        </w:rPr>
        <w:t>"Date:\t\t%s\n"</w:t>
      </w:r>
      <w:r w:rsidRPr="00121670">
        <w:rPr>
          <w:rFonts w:ascii="Courier New" w:eastAsia="ＭＳ ゴシック" w:hAnsi="Courier New" w:cs="Courier New"/>
          <w:noProof/>
          <w:sz w:val="20"/>
          <w:szCs w:val="20"/>
          <w:lang w:val="en-US"/>
        </w:rPr>
        <w:t>,__DATE__);</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t>printf(</w:t>
      </w:r>
      <w:r w:rsidRPr="00121670">
        <w:rPr>
          <w:rFonts w:ascii="Courier New" w:eastAsia="ＭＳ ゴシック" w:hAnsi="Courier New" w:cs="Courier New"/>
          <w:noProof/>
          <w:color w:val="A31515"/>
          <w:sz w:val="20"/>
          <w:szCs w:val="20"/>
          <w:lang w:val="en-US"/>
        </w:rPr>
        <w:t>"Time:\t\t%s\n\n"</w:t>
      </w:r>
      <w:r w:rsidRPr="00121670">
        <w:rPr>
          <w:rFonts w:ascii="Courier New" w:eastAsia="ＭＳ ゴシック" w:hAnsi="Courier New" w:cs="Courier New"/>
          <w:noProof/>
          <w:sz w:val="20"/>
          <w:szCs w:val="20"/>
          <w:lang w:val="en-US"/>
        </w:rPr>
        <w:t>,__TIME__);</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color w:val="0000FF"/>
          <w:sz w:val="20"/>
          <w:szCs w:val="20"/>
          <w:lang w:val="en-US"/>
        </w:rPr>
        <w:t>for</w:t>
      </w:r>
      <w:r w:rsidRPr="00121670">
        <w:rPr>
          <w:rFonts w:ascii="Courier New" w:eastAsia="ＭＳ ゴシック" w:hAnsi="Courier New" w:cs="Courier New"/>
          <w:noProof/>
          <w:sz w:val="20"/>
          <w:szCs w:val="20"/>
          <w:lang w:val="en-US"/>
        </w:rPr>
        <w:t xml:space="preserve"> (N=3; N&lt;=5000; N*=2)</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skip=1;</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y=make_random_vector(N);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x=make_vector(N);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w=make_vector(N);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C=MakeC(N);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color w:val="0000FF"/>
          <w:sz w:val="20"/>
          <w:szCs w:val="20"/>
          <w:lang w:val="en-US"/>
        </w:rPr>
        <w:t>for</w:t>
      </w:r>
      <w:r w:rsidRPr="00121670">
        <w:rPr>
          <w:rFonts w:ascii="Courier New" w:eastAsia="ＭＳ ゴシック" w:hAnsi="Courier New" w:cs="Courier New"/>
          <w:noProof/>
          <w:sz w:val="20"/>
          <w:szCs w:val="20"/>
          <w:lang w:val="en-US"/>
        </w:rPr>
        <w:t xml:space="preserve"> (i=0;i&lt;=N;i++)</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w[i]=y[i];</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w[0]=w[0]/2;</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w[N]=w[N]/2;</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CN=MakeCN(N);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A=make_vector(N);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A=mat_vec_mult(CN,w,N);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FastCosine(x,y,w,C,N,skip);</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Times New Roman"/>
          <w:noProof/>
          <w:color w:val="008000"/>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printf(</w:t>
      </w:r>
      <w:r w:rsidRPr="00121670">
        <w:rPr>
          <w:rFonts w:ascii="Courier New" w:eastAsia="ＭＳ ゴシック" w:hAnsi="Courier New" w:cs="Courier New"/>
          <w:noProof/>
          <w:color w:val="A31515"/>
          <w:sz w:val="20"/>
          <w:szCs w:val="20"/>
          <w:lang w:val="en-US"/>
        </w:rPr>
        <w:t>"N=%d\n"</w:t>
      </w:r>
      <w:r w:rsidRPr="00121670">
        <w:rPr>
          <w:rFonts w:ascii="Courier New" w:eastAsia="ＭＳ ゴシック" w:hAnsi="Courier New" w:cs="Courier New"/>
          <w:noProof/>
          <w:sz w:val="20"/>
          <w:szCs w:val="20"/>
          <w:lang w:val="en-US"/>
        </w:rPr>
        <w:t>,N);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Times New Roman"/>
          <w:noProof/>
          <w:sz w:val="20"/>
          <w:szCs w:val="20"/>
          <w:lang w:val="en-US"/>
        </w:rPr>
        <w:tab/>
      </w:r>
      <w:r w:rsidRPr="00121670">
        <w:rPr>
          <w:rFonts w:ascii="Courier New" w:eastAsia="ＭＳ ゴシック" w:hAnsi="Courier New" w:cs="Times New Roman"/>
          <w:noProof/>
          <w:sz w:val="20"/>
          <w:szCs w:val="20"/>
          <w:lang w:val="en-US"/>
        </w:rPr>
        <w:tab/>
      </w:r>
      <w:r w:rsidRPr="00121670">
        <w:rPr>
          <w:rFonts w:ascii="Courier New" w:eastAsia="ＭＳ ゴシック" w:hAnsi="Courier New" w:cs="Courier New"/>
          <w:noProof/>
          <w:sz w:val="20"/>
          <w:szCs w:val="20"/>
          <w:lang w:val="en-US"/>
        </w:rPr>
        <w:t>printf(</w:t>
      </w:r>
      <w:r w:rsidRPr="00121670">
        <w:rPr>
          <w:rFonts w:ascii="Courier New" w:eastAsia="ＭＳ ゴシック" w:hAnsi="Courier New" w:cs="Courier New"/>
          <w:noProof/>
          <w:color w:val="A31515"/>
          <w:sz w:val="20"/>
          <w:szCs w:val="20"/>
          <w:lang w:val="en-US"/>
        </w:rPr>
        <w:t>"%g\n"</w:t>
      </w:r>
      <w:r w:rsidRPr="00121670">
        <w:rPr>
          <w:rFonts w:ascii="Courier New" w:eastAsia="ＭＳ ゴシック" w:hAnsi="Courier New" w:cs="Courier New"/>
          <w:noProof/>
          <w:sz w:val="20"/>
          <w:szCs w:val="20"/>
          <w:lang w:val="en-US"/>
        </w:rPr>
        <w:t>,norm(vec_sub(A,x,N),N));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printf(</w:t>
      </w:r>
      <w:r w:rsidRPr="00121670">
        <w:rPr>
          <w:rFonts w:ascii="Courier New" w:eastAsia="ＭＳ ゴシック" w:hAnsi="Courier New" w:cs="Courier New"/>
          <w:noProof/>
          <w:color w:val="A31515"/>
          <w:sz w:val="20"/>
          <w:szCs w:val="20"/>
          <w:lang w:val="en-US"/>
        </w:rPr>
        <w:t>"\n"</w:t>
      </w:r>
      <w:r w:rsidRPr="00121670">
        <w:rPr>
          <w:rFonts w:ascii="Courier New" w:eastAsia="ＭＳ ゴシック" w:hAnsi="Courier New" w:cs="Courier New"/>
          <w:noProof/>
          <w:sz w:val="20"/>
          <w:szCs w:val="20"/>
          <w:lang w:val="en-US"/>
        </w:rPr>
        <w: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free_vector(C);free_vector(x);</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free_vector(y);free_vector(w);</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sz w:val="20"/>
          <w:szCs w:val="20"/>
          <w:lang w:val="en-US"/>
        </w:rPr>
        <w:tab/>
        <w:t>free_matrix(CN);</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t>}</w:t>
      </w: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p>
    <w:p w:rsidR="00614120" w:rsidRPr="00121670" w:rsidRDefault="00614120" w:rsidP="001216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ＭＳ ゴシック" w:hAnsi="Courier New" w:cs="Courier New"/>
          <w:noProof/>
          <w:sz w:val="20"/>
          <w:szCs w:val="20"/>
          <w:lang w:val="en-US"/>
        </w:rPr>
      </w:pPr>
      <w:r w:rsidRPr="00121670">
        <w:rPr>
          <w:rFonts w:ascii="Courier New" w:eastAsia="ＭＳ ゴシック" w:hAnsi="Courier New" w:cs="Courier New"/>
          <w:noProof/>
          <w:sz w:val="20"/>
          <w:szCs w:val="20"/>
          <w:lang w:val="en-US"/>
        </w:rPr>
        <w:tab/>
      </w:r>
      <w:r w:rsidRPr="00121670">
        <w:rPr>
          <w:rFonts w:ascii="Courier New" w:eastAsia="ＭＳ ゴシック" w:hAnsi="Courier New" w:cs="Courier New"/>
          <w:noProof/>
          <w:color w:val="0000FF"/>
          <w:sz w:val="20"/>
          <w:szCs w:val="20"/>
          <w:lang w:val="en-US"/>
        </w:rPr>
        <w:t>return</w:t>
      </w:r>
      <w:r w:rsidRPr="00121670">
        <w:rPr>
          <w:rFonts w:ascii="Courier New" w:eastAsia="ＭＳ ゴシック" w:hAnsi="Courier New" w:cs="Courier New"/>
          <w:noProof/>
          <w:sz w:val="20"/>
          <w:szCs w:val="20"/>
          <w:lang w:val="en-US"/>
        </w:rPr>
        <w:t>(0);</w:t>
      </w:r>
    </w:p>
    <w:p w:rsidR="00614120" w:rsidRPr="00121670" w:rsidRDefault="00614120" w:rsidP="00121670">
      <w:pPr>
        <w:pBdr>
          <w:top w:val="single" w:sz="4" w:space="1" w:color="auto"/>
          <w:left w:val="single" w:sz="4" w:space="1" w:color="auto"/>
          <w:bottom w:val="single" w:sz="4" w:space="1" w:color="auto"/>
          <w:right w:val="single" w:sz="4" w:space="1" w:color="auto"/>
        </w:pBdr>
        <w:spacing w:line="240" w:lineRule="auto"/>
        <w:rPr>
          <w:rFonts w:ascii="Courier New" w:eastAsia="ＭＳ ゴシック" w:hAnsi="Courier New" w:cs="Times New Roman"/>
          <w:sz w:val="20"/>
          <w:szCs w:val="20"/>
          <w:lang w:val="en-US"/>
        </w:rPr>
      </w:pPr>
      <w:r w:rsidRPr="00121670">
        <w:rPr>
          <w:rFonts w:ascii="Courier New" w:eastAsia="ＭＳ ゴシック" w:hAnsi="Courier New" w:cs="Times New Roman"/>
          <w:noProof/>
          <w:sz w:val="20"/>
          <w:szCs w:val="20"/>
          <w:lang w:val="en-US"/>
        </w:rPr>
        <w:t>}</w:t>
      </w:r>
    </w:p>
    <w:p w:rsidR="00614120" w:rsidRDefault="00614120" w:rsidP="00121670">
      <w:pPr>
        <w:spacing w:after="0" w:line="240" w:lineRule="auto"/>
        <w:rPr>
          <w:rFonts w:ascii="Courier New" w:eastAsia="ＭＳ ゴシック" w:hAnsi="Courier New" w:cs="Times New Roman"/>
          <w:sz w:val="20"/>
          <w:szCs w:val="20"/>
          <w:lang w:val="en-US"/>
        </w:rPr>
      </w:pPr>
    </w:p>
    <w:p w:rsidR="00614120" w:rsidRDefault="00614120" w:rsidP="00121670">
      <w:pPr>
        <w:spacing w:after="0" w:line="240" w:lineRule="auto"/>
        <w:rPr>
          <w:rFonts w:ascii="Courier New" w:eastAsia="ＭＳ ゴシック" w:hAnsi="Courier New" w:cs="Times New Roman"/>
          <w:sz w:val="20"/>
          <w:szCs w:val="20"/>
          <w:lang w:val="en-US"/>
        </w:rPr>
      </w:pPr>
      <w:r>
        <w:rPr>
          <w:rFonts w:ascii="Courier New" w:eastAsia="ＭＳ ゴシック" w:hAnsi="Courier New" w:cs="Courier New"/>
          <w:sz w:val="20"/>
          <w:szCs w:val="20"/>
          <w:lang w:val="en-US"/>
        </w:rPr>
        <w:t>And our result, as we can see here, the norm of the difference is very small.</w:t>
      </w:r>
    </w:p>
    <w:p w:rsidR="00614120" w:rsidRDefault="00614120" w:rsidP="00121670">
      <w:pPr>
        <w:spacing w:after="0" w:line="240" w:lineRule="auto"/>
        <w:rPr>
          <w:rFonts w:ascii="Courier New" w:eastAsia="ＭＳ ゴシック" w:hAnsi="Courier New" w:cs="Times New Roman"/>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Name:           Jialu Tu</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Email Address:  jialu.tu06@imperial.ac.uk</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Course Code:    G100</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Module Code:    M3SC</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Date:           Apr 26 2009</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Time:           20:58:33</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N=3</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1.00074e-016</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N=6</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1.50316e-015</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N=12</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2.6273e-015</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N=24</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1.5235e-014</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N=48</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4.66494e-014</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N=96</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2.6065e-013</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N=192</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1.20003e-012</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N=384</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4.04982e-012</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N=768</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1.8407e-011</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N=1536</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6.1469e-011</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N=3072</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r w:rsidRPr="00121670">
        <w:rPr>
          <w:rFonts w:ascii="Courier New" w:eastAsia="ＭＳ ゴシック" w:hAnsi="Courier New" w:cs="Courier New"/>
          <w:sz w:val="20"/>
          <w:szCs w:val="20"/>
          <w:lang w:val="en-US"/>
        </w:rPr>
        <w:t>2.6107e-010</w:t>
      </w: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Courier New"/>
          <w:sz w:val="20"/>
          <w:szCs w:val="20"/>
          <w:lang w:val="en-US"/>
        </w:rPr>
      </w:pPr>
    </w:p>
    <w:p w:rsidR="00614120" w:rsidRPr="00121670" w:rsidRDefault="00614120" w:rsidP="00121670">
      <w:pPr>
        <w:pBdr>
          <w:top w:val="single" w:sz="4" w:space="1" w:color="auto"/>
          <w:left w:val="single" w:sz="4" w:space="4" w:color="auto"/>
          <w:bottom w:val="single" w:sz="4" w:space="1" w:color="auto"/>
          <w:right w:val="single" w:sz="4" w:space="4" w:color="auto"/>
        </w:pBdr>
        <w:spacing w:after="0" w:line="240" w:lineRule="auto"/>
        <w:rPr>
          <w:rFonts w:ascii="Courier New" w:eastAsia="ＭＳ ゴシック" w:hAnsi="Courier New" w:cs="Times New Roman"/>
          <w:sz w:val="20"/>
          <w:szCs w:val="20"/>
          <w:lang w:val="en-US"/>
        </w:rPr>
      </w:pPr>
      <w:r w:rsidRPr="00121670">
        <w:rPr>
          <w:rFonts w:ascii="Courier New" w:eastAsia="ＭＳ ゴシック" w:hAnsi="Courier New" w:cs="Courier New"/>
          <w:sz w:val="20"/>
          <w:szCs w:val="20"/>
          <w:lang w:val="en-US"/>
        </w:rPr>
        <w:t>Press any key to continue . . .</w:t>
      </w:r>
    </w:p>
    <w:p w:rsidR="00614120" w:rsidRDefault="00614120" w:rsidP="00FE1355">
      <w:pPr>
        <w:spacing w:line="240" w:lineRule="auto"/>
        <w:rPr>
          <w:rFonts w:ascii="Courier New" w:eastAsia="ＭＳ ゴシック" w:hAnsi="Courier New" w:cs="Times New Roman"/>
          <w:sz w:val="20"/>
          <w:szCs w:val="20"/>
          <w:lang w:val="en-US"/>
        </w:rPr>
      </w:pPr>
    </w:p>
    <w:p w:rsidR="00614120" w:rsidRDefault="00614120" w:rsidP="00FE1355">
      <w:pPr>
        <w:spacing w:line="240" w:lineRule="auto"/>
        <w:rPr>
          <w:rFonts w:ascii="Courier New" w:eastAsia="ＭＳ ゴシック" w:hAnsi="Courier New" w:cs="Times New Roman"/>
          <w:sz w:val="20"/>
          <w:szCs w:val="20"/>
          <w:lang w:val="en-US"/>
        </w:rPr>
      </w:pPr>
    </w:p>
    <w:p w:rsidR="00614120" w:rsidRDefault="00614120" w:rsidP="00FE1355">
      <w:pPr>
        <w:spacing w:line="240" w:lineRule="auto"/>
        <w:rPr>
          <w:rFonts w:ascii="Courier New" w:eastAsia="ＭＳ ゴシック" w:hAnsi="Courier New" w:cs="Times New Roman"/>
          <w:sz w:val="20"/>
          <w:szCs w:val="20"/>
          <w:lang w:val="en-US"/>
        </w:rPr>
      </w:pPr>
    </w:p>
    <w:p w:rsidR="00614120" w:rsidRDefault="00614120" w:rsidP="00FE1355">
      <w:pPr>
        <w:spacing w:line="240" w:lineRule="auto"/>
        <w:rPr>
          <w:rFonts w:ascii="Courier New" w:eastAsia="ＭＳ ゴシック" w:hAnsi="Courier New" w:cs="Times New Roman"/>
          <w:sz w:val="20"/>
          <w:szCs w:val="20"/>
          <w:lang w:val="en-US"/>
        </w:rPr>
      </w:pPr>
    </w:p>
    <w:p w:rsidR="00614120" w:rsidRDefault="00614120" w:rsidP="00FE1355">
      <w:pPr>
        <w:spacing w:line="240" w:lineRule="auto"/>
        <w:rPr>
          <w:rFonts w:ascii="Courier New" w:eastAsia="ＭＳ ゴシック" w:hAnsi="Courier New" w:cs="Times New Roman"/>
          <w:sz w:val="20"/>
          <w:szCs w:val="20"/>
          <w:lang w:val="en-US"/>
        </w:rPr>
      </w:pPr>
    </w:p>
    <w:p w:rsidR="00614120" w:rsidRPr="0016065E" w:rsidRDefault="00614120" w:rsidP="00FE1355">
      <w:pPr>
        <w:spacing w:line="240" w:lineRule="auto"/>
        <w:rPr>
          <w:rFonts w:ascii="Courier New" w:eastAsia="ＭＳ ゴシック" w:hAnsi="Courier New" w:cs="Times New Roman"/>
          <w:sz w:val="20"/>
          <w:szCs w:val="20"/>
          <w:lang w:val="en-US"/>
        </w:rPr>
      </w:pPr>
    </w:p>
    <w:sectPr w:rsidR="00614120" w:rsidRPr="0016065E" w:rsidSect="006B7E34">
      <w:headerReference w:type="default" r:id="rId21"/>
      <w:footerReference w:type="default" r:id="rId22"/>
      <w:pgSz w:w="11906" w:h="16838"/>
      <w:pgMar w:top="1440" w:right="1440" w:bottom="1440" w:left="1440" w:header="708" w:footer="708"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120" w:rsidRDefault="00614120" w:rsidP="00FD7635">
      <w:pPr>
        <w:spacing w:after="0" w:line="240" w:lineRule="auto"/>
        <w:rPr>
          <w:rFonts w:cs="Times New Roman"/>
        </w:rPr>
      </w:pPr>
      <w:r>
        <w:rPr>
          <w:rFonts w:cs="Times New Roman"/>
        </w:rPr>
        <w:separator/>
      </w:r>
    </w:p>
  </w:endnote>
  <w:endnote w:type="continuationSeparator" w:id="1">
    <w:p w:rsidR="00614120" w:rsidRDefault="00614120" w:rsidP="00FD7635">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20" w:rsidRDefault="00614120">
    <w:pPr>
      <w:pStyle w:val="Footer"/>
      <w:jc w:val="right"/>
      <w:rPr>
        <w:rFonts w:cs="Times New Roman"/>
      </w:rPr>
    </w:pPr>
    <w:r>
      <w:t xml:space="preserve">Page </w:t>
    </w:r>
    <w:r>
      <w:rPr>
        <w:b/>
        <w:bCs/>
      </w:rPr>
      <w:fldChar w:fldCharType="begin"/>
    </w:r>
    <w:r>
      <w:rPr>
        <w:b/>
        <w:bCs/>
      </w:rPr>
      <w:instrText xml:space="preserve"> PAGE </w:instrText>
    </w:r>
    <w:r>
      <w:rPr>
        <w:b/>
        <w:bCs/>
      </w:rPr>
      <w:fldChar w:fldCharType="separate"/>
    </w:r>
    <w:r>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14</w:t>
    </w:r>
    <w:r>
      <w:rPr>
        <w:b/>
        <w:bCs/>
      </w:rPr>
      <w:fldChar w:fldCharType="end"/>
    </w:r>
  </w:p>
  <w:p w:rsidR="00614120" w:rsidRDefault="00614120">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120" w:rsidRDefault="00614120" w:rsidP="00FD7635">
      <w:pPr>
        <w:spacing w:after="0" w:line="240" w:lineRule="auto"/>
        <w:rPr>
          <w:rFonts w:cs="Times New Roman"/>
        </w:rPr>
      </w:pPr>
      <w:r>
        <w:rPr>
          <w:rFonts w:cs="Times New Roman"/>
        </w:rPr>
        <w:separator/>
      </w:r>
    </w:p>
  </w:footnote>
  <w:footnote w:type="continuationSeparator" w:id="1">
    <w:p w:rsidR="00614120" w:rsidRDefault="00614120" w:rsidP="00FD7635">
      <w:pPr>
        <w:spacing w:after="0"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20" w:rsidRDefault="00614120">
    <w:pPr>
      <w:pStyle w:val="Header"/>
    </w:pPr>
    <w:r>
      <w:t xml:space="preserve">Jialu Tu 00433431 </w:t>
    </w:r>
    <w:r>
      <w:tab/>
      <w:t>M3SC</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0"/>
    <w:footnote w:id="1"/>
  </w:footnotePr>
  <w:endnotePr>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5B78"/>
    <w:rsid w:val="00002148"/>
    <w:rsid w:val="000049E9"/>
    <w:rsid w:val="00007273"/>
    <w:rsid w:val="0001143A"/>
    <w:rsid w:val="000253F3"/>
    <w:rsid w:val="0007706D"/>
    <w:rsid w:val="00083677"/>
    <w:rsid w:val="00083DE2"/>
    <w:rsid w:val="0008555D"/>
    <w:rsid w:val="0009361A"/>
    <w:rsid w:val="00095DD5"/>
    <w:rsid w:val="00095E2B"/>
    <w:rsid w:val="00096D4E"/>
    <w:rsid w:val="000C0F7A"/>
    <w:rsid w:val="000C1893"/>
    <w:rsid w:val="000C3B87"/>
    <w:rsid w:val="000C556E"/>
    <w:rsid w:val="000D0887"/>
    <w:rsid w:val="000D30F5"/>
    <w:rsid w:val="000D41CD"/>
    <w:rsid w:val="000D4936"/>
    <w:rsid w:val="000D4B1E"/>
    <w:rsid w:val="000D52BD"/>
    <w:rsid w:val="000F1B83"/>
    <w:rsid w:val="000F3589"/>
    <w:rsid w:val="000F3B66"/>
    <w:rsid w:val="0011094F"/>
    <w:rsid w:val="001144B4"/>
    <w:rsid w:val="0011527D"/>
    <w:rsid w:val="00121670"/>
    <w:rsid w:val="00122F78"/>
    <w:rsid w:val="001252FB"/>
    <w:rsid w:val="00137468"/>
    <w:rsid w:val="0014305C"/>
    <w:rsid w:val="001431DD"/>
    <w:rsid w:val="00144B67"/>
    <w:rsid w:val="00155EDF"/>
    <w:rsid w:val="00156B8C"/>
    <w:rsid w:val="0016065E"/>
    <w:rsid w:val="00162B42"/>
    <w:rsid w:val="0017031D"/>
    <w:rsid w:val="001715E9"/>
    <w:rsid w:val="00183458"/>
    <w:rsid w:val="00194CEC"/>
    <w:rsid w:val="001951A7"/>
    <w:rsid w:val="001B1EE1"/>
    <w:rsid w:val="001B3B7B"/>
    <w:rsid w:val="001B4CF0"/>
    <w:rsid w:val="001C461C"/>
    <w:rsid w:val="001C537D"/>
    <w:rsid w:val="001D2009"/>
    <w:rsid w:val="001E195C"/>
    <w:rsid w:val="001F0714"/>
    <w:rsid w:val="002000A3"/>
    <w:rsid w:val="00206FB1"/>
    <w:rsid w:val="00213B6D"/>
    <w:rsid w:val="00227F61"/>
    <w:rsid w:val="00231353"/>
    <w:rsid w:val="002426E0"/>
    <w:rsid w:val="00246FFD"/>
    <w:rsid w:val="00247995"/>
    <w:rsid w:val="00251B3B"/>
    <w:rsid w:val="002557C5"/>
    <w:rsid w:val="00261885"/>
    <w:rsid w:val="0026674D"/>
    <w:rsid w:val="00267447"/>
    <w:rsid w:val="002762FD"/>
    <w:rsid w:val="0027727F"/>
    <w:rsid w:val="002821C2"/>
    <w:rsid w:val="0028472C"/>
    <w:rsid w:val="00290A1C"/>
    <w:rsid w:val="00296489"/>
    <w:rsid w:val="002B463A"/>
    <w:rsid w:val="002C7438"/>
    <w:rsid w:val="002E0953"/>
    <w:rsid w:val="002E0EEB"/>
    <w:rsid w:val="002E3D08"/>
    <w:rsid w:val="002E5930"/>
    <w:rsid w:val="002E655C"/>
    <w:rsid w:val="002E7394"/>
    <w:rsid w:val="002E7C45"/>
    <w:rsid w:val="00300E79"/>
    <w:rsid w:val="003031BA"/>
    <w:rsid w:val="00303443"/>
    <w:rsid w:val="0032661A"/>
    <w:rsid w:val="00333A45"/>
    <w:rsid w:val="00344804"/>
    <w:rsid w:val="00345E05"/>
    <w:rsid w:val="00355CBA"/>
    <w:rsid w:val="003653B7"/>
    <w:rsid w:val="003700AC"/>
    <w:rsid w:val="0037532D"/>
    <w:rsid w:val="00376DC5"/>
    <w:rsid w:val="00383210"/>
    <w:rsid w:val="003923BD"/>
    <w:rsid w:val="003A54F3"/>
    <w:rsid w:val="003B1008"/>
    <w:rsid w:val="003B1B03"/>
    <w:rsid w:val="003C0CC7"/>
    <w:rsid w:val="003D26BC"/>
    <w:rsid w:val="003D4CB7"/>
    <w:rsid w:val="003F05F8"/>
    <w:rsid w:val="003F6BA3"/>
    <w:rsid w:val="00400C9A"/>
    <w:rsid w:val="00403AF4"/>
    <w:rsid w:val="0040411A"/>
    <w:rsid w:val="0041782F"/>
    <w:rsid w:val="00421CFC"/>
    <w:rsid w:val="00431502"/>
    <w:rsid w:val="00475C16"/>
    <w:rsid w:val="004869DE"/>
    <w:rsid w:val="004A0521"/>
    <w:rsid w:val="004A067F"/>
    <w:rsid w:val="004A50E3"/>
    <w:rsid w:val="004A56B3"/>
    <w:rsid w:val="004A5B57"/>
    <w:rsid w:val="004A7C49"/>
    <w:rsid w:val="004C1BE6"/>
    <w:rsid w:val="004D1818"/>
    <w:rsid w:val="004D2970"/>
    <w:rsid w:val="004E7BAE"/>
    <w:rsid w:val="004F21AB"/>
    <w:rsid w:val="004F389E"/>
    <w:rsid w:val="004F51F4"/>
    <w:rsid w:val="004F7202"/>
    <w:rsid w:val="00505581"/>
    <w:rsid w:val="0051463E"/>
    <w:rsid w:val="00526F74"/>
    <w:rsid w:val="0052759D"/>
    <w:rsid w:val="00532952"/>
    <w:rsid w:val="00534BDD"/>
    <w:rsid w:val="00537D25"/>
    <w:rsid w:val="00551640"/>
    <w:rsid w:val="00553EC8"/>
    <w:rsid w:val="00556E45"/>
    <w:rsid w:val="0055731A"/>
    <w:rsid w:val="0056075D"/>
    <w:rsid w:val="00566D36"/>
    <w:rsid w:val="005677B1"/>
    <w:rsid w:val="0057030A"/>
    <w:rsid w:val="005723F8"/>
    <w:rsid w:val="00572637"/>
    <w:rsid w:val="005729A1"/>
    <w:rsid w:val="005971FB"/>
    <w:rsid w:val="005A2C54"/>
    <w:rsid w:val="005A7410"/>
    <w:rsid w:val="005B5FB6"/>
    <w:rsid w:val="005B6959"/>
    <w:rsid w:val="005B6A10"/>
    <w:rsid w:val="005C4127"/>
    <w:rsid w:val="005D5629"/>
    <w:rsid w:val="005E049D"/>
    <w:rsid w:val="005F5C70"/>
    <w:rsid w:val="00611784"/>
    <w:rsid w:val="00614120"/>
    <w:rsid w:val="006162B5"/>
    <w:rsid w:val="00624B09"/>
    <w:rsid w:val="0063193D"/>
    <w:rsid w:val="00632D8A"/>
    <w:rsid w:val="00633A9B"/>
    <w:rsid w:val="00635C09"/>
    <w:rsid w:val="0065247F"/>
    <w:rsid w:val="00654DE5"/>
    <w:rsid w:val="00655C31"/>
    <w:rsid w:val="00672F63"/>
    <w:rsid w:val="00673B76"/>
    <w:rsid w:val="00677BA2"/>
    <w:rsid w:val="00686EDF"/>
    <w:rsid w:val="0069576C"/>
    <w:rsid w:val="006967C5"/>
    <w:rsid w:val="00697790"/>
    <w:rsid w:val="006A12C0"/>
    <w:rsid w:val="006A3CAF"/>
    <w:rsid w:val="006B4705"/>
    <w:rsid w:val="006B7E34"/>
    <w:rsid w:val="006C07A6"/>
    <w:rsid w:val="006C287D"/>
    <w:rsid w:val="006C4EA3"/>
    <w:rsid w:val="006F1423"/>
    <w:rsid w:val="00700915"/>
    <w:rsid w:val="0071318F"/>
    <w:rsid w:val="007155D9"/>
    <w:rsid w:val="00722865"/>
    <w:rsid w:val="00733F41"/>
    <w:rsid w:val="00745CD0"/>
    <w:rsid w:val="00753167"/>
    <w:rsid w:val="00762B1A"/>
    <w:rsid w:val="00765DA8"/>
    <w:rsid w:val="00766EAE"/>
    <w:rsid w:val="00767E72"/>
    <w:rsid w:val="00774996"/>
    <w:rsid w:val="00776872"/>
    <w:rsid w:val="0077793D"/>
    <w:rsid w:val="00780B11"/>
    <w:rsid w:val="00781DFE"/>
    <w:rsid w:val="007A5E2F"/>
    <w:rsid w:val="007B134A"/>
    <w:rsid w:val="007B5030"/>
    <w:rsid w:val="007B7DD2"/>
    <w:rsid w:val="007C2796"/>
    <w:rsid w:val="007C3167"/>
    <w:rsid w:val="007D6D51"/>
    <w:rsid w:val="007E0DC0"/>
    <w:rsid w:val="007E6B3D"/>
    <w:rsid w:val="007F1C06"/>
    <w:rsid w:val="007F3333"/>
    <w:rsid w:val="007F5C71"/>
    <w:rsid w:val="007F7DDC"/>
    <w:rsid w:val="008009EA"/>
    <w:rsid w:val="00800B98"/>
    <w:rsid w:val="0080493B"/>
    <w:rsid w:val="0080545B"/>
    <w:rsid w:val="0082174B"/>
    <w:rsid w:val="00824AD9"/>
    <w:rsid w:val="0083174B"/>
    <w:rsid w:val="00855B44"/>
    <w:rsid w:val="00855C99"/>
    <w:rsid w:val="00860DF8"/>
    <w:rsid w:val="008612BC"/>
    <w:rsid w:val="008666B5"/>
    <w:rsid w:val="00877AC2"/>
    <w:rsid w:val="008808EE"/>
    <w:rsid w:val="00890D01"/>
    <w:rsid w:val="008939D5"/>
    <w:rsid w:val="008A2BA4"/>
    <w:rsid w:val="008A3C8E"/>
    <w:rsid w:val="008B6BF3"/>
    <w:rsid w:val="008E5D3F"/>
    <w:rsid w:val="008E6703"/>
    <w:rsid w:val="008F2470"/>
    <w:rsid w:val="009061D1"/>
    <w:rsid w:val="0090787B"/>
    <w:rsid w:val="009124CA"/>
    <w:rsid w:val="00915599"/>
    <w:rsid w:val="00915DB1"/>
    <w:rsid w:val="00917293"/>
    <w:rsid w:val="009230CB"/>
    <w:rsid w:val="00936D7D"/>
    <w:rsid w:val="0094075D"/>
    <w:rsid w:val="00942D80"/>
    <w:rsid w:val="00947724"/>
    <w:rsid w:val="00961086"/>
    <w:rsid w:val="00963FCB"/>
    <w:rsid w:val="00964BB1"/>
    <w:rsid w:val="009650ED"/>
    <w:rsid w:val="00971721"/>
    <w:rsid w:val="00972146"/>
    <w:rsid w:val="00974536"/>
    <w:rsid w:val="00976F9A"/>
    <w:rsid w:val="00987962"/>
    <w:rsid w:val="0099248E"/>
    <w:rsid w:val="00992513"/>
    <w:rsid w:val="009A35CA"/>
    <w:rsid w:val="009B12D6"/>
    <w:rsid w:val="009B2272"/>
    <w:rsid w:val="009B5633"/>
    <w:rsid w:val="009C202B"/>
    <w:rsid w:val="009D2D74"/>
    <w:rsid w:val="009D455F"/>
    <w:rsid w:val="009F147B"/>
    <w:rsid w:val="009F7935"/>
    <w:rsid w:val="00A00D0D"/>
    <w:rsid w:val="00A013AA"/>
    <w:rsid w:val="00A143B8"/>
    <w:rsid w:val="00A15E67"/>
    <w:rsid w:val="00A22A09"/>
    <w:rsid w:val="00A242BD"/>
    <w:rsid w:val="00A25CE8"/>
    <w:rsid w:val="00A33D67"/>
    <w:rsid w:val="00A35976"/>
    <w:rsid w:val="00A36205"/>
    <w:rsid w:val="00A55291"/>
    <w:rsid w:val="00A626C0"/>
    <w:rsid w:val="00A62C3A"/>
    <w:rsid w:val="00A66744"/>
    <w:rsid w:val="00A67F55"/>
    <w:rsid w:val="00A71E32"/>
    <w:rsid w:val="00A73920"/>
    <w:rsid w:val="00A73E51"/>
    <w:rsid w:val="00A85150"/>
    <w:rsid w:val="00A969C2"/>
    <w:rsid w:val="00AA511B"/>
    <w:rsid w:val="00AB529C"/>
    <w:rsid w:val="00AC090C"/>
    <w:rsid w:val="00AC13D4"/>
    <w:rsid w:val="00AD022B"/>
    <w:rsid w:val="00AD076D"/>
    <w:rsid w:val="00B04DE7"/>
    <w:rsid w:val="00B04E3C"/>
    <w:rsid w:val="00B06BD8"/>
    <w:rsid w:val="00B06E93"/>
    <w:rsid w:val="00B1223B"/>
    <w:rsid w:val="00B147BC"/>
    <w:rsid w:val="00B22D33"/>
    <w:rsid w:val="00B244EB"/>
    <w:rsid w:val="00B26067"/>
    <w:rsid w:val="00B27F6A"/>
    <w:rsid w:val="00B35C64"/>
    <w:rsid w:val="00B41C1F"/>
    <w:rsid w:val="00B4538F"/>
    <w:rsid w:val="00B63343"/>
    <w:rsid w:val="00B71BF1"/>
    <w:rsid w:val="00B75F6B"/>
    <w:rsid w:val="00B7646F"/>
    <w:rsid w:val="00B7668B"/>
    <w:rsid w:val="00B773D7"/>
    <w:rsid w:val="00B80C2D"/>
    <w:rsid w:val="00B80F8A"/>
    <w:rsid w:val="00B81D58"/>
    <w:rsid w:val="00B848E5"/>
    <w:rsid w:val="00B8543F"/>
    <w:rsid w:val="00B8612C"/>
    <w:rsid w:val="00B91133"/>
    <w:rsid w:val="00B97E52"/>
    <w:rsid w:val="00BA039B"/>
    <w:rsid w:val="00BA27F5"/>
    <w:rsid w:val="00BA2AE2"/>
    <w:rsid w:val="00BA5111"/>
    <w:rsid w:val="00BA57A3"/>
    <w:rsid w:val="00BB137F"/>
    <w:rsid w:val="00BB7183"/>
    <w:rsid w:val="00BC3AB6"/>
    <w:rsid w:val="00BC489D"/>
    <w:rsid w:val="00BC68BF"/>
    <w:rsid w:val="00BD11CD"/>
    <w:rsid w:val="00BD7622"/>
    <w:rsid w:val="00BE23AC"/>
    <w:rsid w:val="00BF31FE"/>
    <w:rsid w:val="00BF69FB"/>
    <w:rsid w:val="00C004CA"/>
    <w:rsid w:val="00C035C6"/>
    <w:rsid w:val="00C03AAE"/>
    <w:rsid w:val="00C14206"/>
    <w:rsid w:val="00C3252D"/>
    <w:rsid w:val="00C3558C"/>
    <w:rsid w:val="00C416A9"/>
    <w:rsid w:val="00C41B28"/>
    <w:rsid w:val="00C54E05"/>
    <w:rsid w:val="00C56F13"/>
    <w:rsid w:val="00C6078B"/>
    <w:rsid w:val="00C63DC4"/>
    <w:rsid w:val="00C65292"/>
    <w:rsid w:val="00C7137B"/>
    <w:rsid w:val="00C73FB6"/>
    <w:rsid w:val="00C84821"/>
    <w:rsid w:val="00C87E98"/>
    <w:rsid w:val="00C92939"/>
    <w:rsid w:val="00C938C6"/>
    <w:rsid w:val="00C9533F"/>
    <w:rsid w:val="00CB1770"/>
    <w:rsid w:val="00CB4633"/>
    <w:rsid w:val="00CB6673"/>
    <w:rsid w:val="00CD3A6A"/>
    <w:rsid w:val="00CD6B84"/>
    <w:rsid w:val="00CE0476"/>
    <w:rsid w:val="00CE088F"/>
    <w:rsid w:val="00CE0BF4"/>
    <w:rsid w:val="00CE55DC"/>
    <w:rsid w:val="00D00E58"/>
    <w:rsid w:val="00D312A6"/>
    <w:rsid w:val="00D31F59"/>
    <w:rsid w:val="00D359B8"/>
    <w:rsid w:val="00D37842"/>
    <w:rsid w:val="00D4269B"/>
    <w:rsid w:val="00D44147"/>
    <w:rsid w:val="00D72A4C"/>
    <w:rsid w:val="00D748FB"/>
    <w:rsid w:val="00D76921"/>
    <w:rsid w:val="00D76BAA"/>
    <w:rsid w:val="00D8248E"/>
    <w:rsid w:val="00D8489D"/>
    <w:rsid w:val="00D850D1"/>
    <w:rsid w:val="00D93E96"/>
    <w:rsid w:val="00DA182A"/>
    <w:rsid w:val="00DA19F6"/>
    <w:rsid w:val="00DB27ED"/>
    <w:rsid w:val="00DB4B4A"/>
    <w:rsid w:val="00DC2A64"/>
    <w:rsid w:val="00DD001D"/>
    <w:rsid w:val="00DD6EA3"/>
    <w:rsid w:val="00DE06F7"/>
    <w:rsid w:val="00DF54EC"/>
    <w:rsid w:val="00DF7FED"/>
    <w:rsid w:val="00E045FD"/>
    <w:rsid w:val="00E12A06"/>
    <w:rsid w:val="00E24DDA"/>
    <w:rsid w:val="00E36188"/>
    <w:rsid w:val="00E4583C"/>
    <w:rsid w:val="00E47C52"/>
    <w:rsid w:val="00E514FA"/>
    <w:rsid w:val="00E51E5F"/>
    <w:rsid w:val="00E62BBF"/>
    <w:rsid w:val="00E641CE"/>
    <w:rsid w:val="00E72F21"/>
    <w:rsid w:val="00E748BD"/>
    <w:rsid w:val="00E95775"/>
    <w:rsid w:val="00EB3732"/>
    <w:rsid w:val="00EB60EB"/>
    <w:rsid w:val="00EB6A0D"/>
    <w:rsid w:val="00EC60AA"/>
    <w:rsid w:val="00ED3AA3"/>
    <w:rsid w:val="00ED5174"/>
    <w:rsid w:val="00ED6A82"/>
    <w:rsid w:val="00ED7BBC"/>
    <w:rsid w:val="00EE7B27"/>
    <w:rsid w:val="00EF1AD5"/>
    <w:rsid w:val="00EF27F1"/>
    <w:rsid w:val="00EF4804"/>
    <w:rsid w:val="00F3212B"/>
    <w:rsid w:val="00F419C2"/>
    <w:rsid w:val="00F50569"/>
    <w:rsid w:val="00F54723"/>
    <w:rsid w:val="00F85407"/>
    <w:rsid w:val="00F86271"/>
    <w:rsid w:val="00F90510"/>
    <w:rsid w:val="00FA7A4A"/>
    <w:rsid w:val="00FB1DC4"/>
    <w:rsid w:val="00FB3738"/>
    <w:rsid w:val="00FB71B6"/>
    <w:rsid w:val="00FC7DD8"/>
    <w:rsid w:val="00FD2325"/>
    <w:rsid w:val="00FD6FE9"/>
    <w:rsid w:val="00FD7635"/>
    <w:rsid w:val="00FE08D3"/>
    <w:rsid w:val="00FE1355"/>
    <w:rsid w:val="00FF16E0"/>
    <w:rsid w:val="00FF5B7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34"/>
    <w:pPr>
      <w:spacing w:after="200" w:line="276" w:lineRule="auto"/>
    </w:pPr>
    <w:rPr>
      <w:rFonts w:cs="Calibri"/>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D76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7635"/>
  </w:style>
  <w:style w:type="paragraph" w:styleId="Footer">
    <w:name w:val="footer"/>
    <w:basedOn w:val="Normal"/>
    <w:link w:val="FooterChar"/>
    <w:uiPriority w:val="99"/>
    <w:rsid w:val="00FD7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635"/>
  </w:style>
  <w:style w:type="paragraph" w:styleId="BalloonText">
    <w:name w:val="Balloon Text"/>
    <w:basedOn w:val="Normal"/>
    <w:link w:val="BalloonTextChar"/>
    <w:uiPriority w:val="99"/>
    <w:semiHidden/>
    <w:rsid w:val="00FD7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635"/>
    <w:rPr>
      <w:rFonts w:ascii="Tahoma" w:hAnsi="Tahoma" w:cs="Tahoma"/>
      <w:sz w:val="16"/>
      <w:szCs w:val="16"/>
    </w:rPr>
  </w:style>
  <w:style w:type="character" w:customStyle="1" w:styleId="MapleInput">
    <w:name w:val="Maple Input"/>
    <w:uiPriority w:val="99"/>
    <w:rsid w:val="00F90510"/>
    <w:rPr>
      <w:rFonts w:ascii="Courier New" w:hAnsi="Courier New" w:cs="Courier New"/>
      <w:b/>
      <w:bCs/>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TotalTime>
  <Pages>14</Pages>
  <Words>1841</Words>
  <Characters>10500</Characters>
  <Application>Microsoft Office Outlook</Application>
  <DocSecurity>0</DocSecurity>
  <Lines>0</Lines>
  <Paragraphs>0</Paragraphs>
  <ScaleCrop>false</ScaleCrop>
  <Company>Imperial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my prototype for MakeC:</dc:title>
  <dc:subject/>
  <dc:creator>jt806</dc:creator>
  <cp:keywords/>
  <dc:description/>
  <cp:lastModifiedBy>Jialu Tu</cp:lastModifiedBy>
  <cp:revision>4</cp:revision>
  <dcterms:created xsi:type="dcterms:W3CDTF">2009-04-26T19:52:00Z</dcterms:created>
  <dcterms:modified xsi:type="dcterms:W3CDTF">2009-04-26T20:05:00Z</dcterms:modified>
</cp:coreProperties>
</file>